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7A" w:rsidRDefault="00634A7A" w:rsidP="00634A7A">
      <w:pPr>
        <w:tabs>
          <w:tab w:val="left" w:pos="6717"/>
        </w:tabs>
        <w:jc w:val="left"/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文档编号：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 xml:space="preserve">       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</w:rPr>
        <w:t xml:space="preserve">                     受控状态：受控</w:t>
      </w:r>
    </w:p>
    <w:p w:rsidR="00634A7A" w:rsidRDefault="00634A7A" w:rsidP="00634A7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文档版本：V1</w:t>
      </w:r>
      <w:r>
        <w:rPr>
          <w:rFonts w:ascii="宋体" w:hAnsi="宋体"/>
          <w:color w:val="000000"/>
          <w:sz w:val="24"/>
        </w:rPr>
        <w:t>.</w:t>
      </w:r>
      <w:r>
        <w:rPr>
          <w:rFonts w:ascii="宋体" w:hAnsi="宋体" w:hint="eastAsia"/>
          <w:color w:val="000000"/>
          <w:sz w:val="24"/>
        </w:rPr>
        <w:t>0</w:t>
      </w: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634A7A" w:rsidRDefault="001C2441" w:rsidP="00A725EE">
      <w:pPr>
        <w:ind w:firstLineChars="1350" w:firstLine="4879"/>
        <w:rPr>
          <w:rFonts w:ascii="黑体" w:eastAsia="黑体" w:hAnsi="黑体"/>
          <w:b/>
          <w:bCs/>
          <w:sz w:val="36"/>
          <w:szCs w:val="36"/>
        </w:rPr>
      </w:pPr>
      <w:r w:rsidRPr="00634A7A">
        <w:rPr>
          <w:rFonts w:ascii="黑体" w:eastAsia="黑体" w:hAnsi="黑体" w:hint="eastAsia"/>
          <w:b/>
          <w:bCs/>
          <w:sz w:val="36"/>
          <w:szCs w:val="36"/>
        </w:rPr>
        <w:t>E</w:t>
      </w:r>
      <w:r w:rsidR="0063620C" w:rsidRPr="00634A7A">
        <w:rPr>
          <w:rFonts w:ascii="黑体" w:eastAsia="黑体" w:hAnsi="黑体"/>
          <w:b/>
          <w:bCs/>
          <w:sz w:val="36"/>
          <w:szCs w:val="36"/>
        </w:rPr>
        <w:t>963</w:t>
      </w:r>
      <w:r w:rsidR="00B6155F" w:rsidRPr="00634A7A">
        <w:rPr>
          <w:rFonts w:ascii="黑体" w:eastAsia="黑体" w:hAnsi="黑体" w:hint="eastAsia"/>
          <w:b/>
          <w:bCs/>
          <w:sz w:val="36"/>
          <w:szCs w:val="36"/>
        </w:rPr>
        <w:t>3</w:t>
      </w:r>
      <w:r w:rsidR="00025986" w:rsidRPr="00634A7A">
        <w:rPr>
          <w:rFonts w:ascii="黑体" w:eastAsia="黑体" w:hAnsi="黑体" w:hint="eastAsia"/>
          <w:b/>
          <w:bCs/>
          <w:sz w:val="36"/>
          <w:szCs w:val="36"/>
        </w:rPr>
        <w:t xml:space="preserve"> 整机硬件</w:t>
      </w:r>
      <w:r w:rsidR="003C083F" w:rsidRPr="00634A7A">
        <w:rPr>
          <w:rFonts w:ascii="黑体" w:eastAsia="黑体" w:hAnsi="黑体" w:hint="eastAsia"/>
          <w:b/>
          <w:bCs/>
          <w:sz w:val="36"/>
          <w:szCs w:val="36"/>
        </w:rPr>
        <w:t>测试标准</w:t>
      </w: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634A7A" w:rsidRPr="005E23FB" w:rsidRDefault="00634A7A" w:rsidP="00634A7A">
      <w:pPr>
        <w:ind w:firstLineChars="628" w:firstLine="2774"/>
        <w:rPr>
          <w:rFonts w:ascii="黑体" w:eastAsia="黑体" w:hAnsi="黑体"/>
          <w:b/>
          <w:bCs/>
          <w:sz w:val="44"/>
          <w:szCs w:val="44"/>
        </w:rPr>
      </w:pPr>
    </w:p>
    <w:p w:rsidR="00634A7A" w:rsidRPr="00F70ACE" w:rsidRDefault="00634A7A" w:rsidP="00634A7A">
      <w:pPr>
        <w:jc w:val="center"/>
        <w:rPr>
          <w:rFonts w:eastAsiaTheme="minorEastAsia"/>
          <w:b/>
          <w:bCs/>
          <w:sz w:val="20"/>
          <w:szCs w:val="20"/>
        </w:rPr>
      </w:pP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color w:val="000000"/>
          <w:sz w:val="24"/>
          <w:u w:val="single"/>
        </w:rPr>
      </w:pPr>
      <w:r>
        <w:rPr>
          <w:rFonts w:ascii="Times New Roman" w:hint="eastAsia"/>
          <w:color w:val="000000"/>
          <w:sz w:val="24"/>
        </w:rPr>
        <w:t>拟制部门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</w:t>
      </w:r>
      <w:r>
        <w:rPr>
          <w:rFonts w:hint="eastAsia"/>
          <w:color w:val="000000"/>
          <w:sz w:val="24"/>
          <w:u w:val="single"/>
        </w:rPr>
        <w:t>深圳合</w:t>
      </w:r>
      <w:proofErr w:type="gramStart"/>
      <w:r>
        <w:rPr>
          <w:rFonts w:hint="eastAsia"/>
          <w:color w:val="000000"/>
          <w:sz w:val="24"/>
          <w:u w:val="single"/>
        </w:rPr>
        <w:t>众思壮研发</w:t>
      </w:r>
      <w:proofErr w:type="gramEnd"/>
      <w:r>
        <w:rPr>
          <w:rFonts w:hint="eastAsia"/>
          <w:color w:val="000000"/>
          <w:sz w:val="24"/>
          <w:u w:val="single"/>
        </w:rPr>
        <w:t xml:space="preserve">部    </w:t>
      </w:r>
      <w:r>
        <w:rPr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  <w:u w:val="single"/>
        </w:rPr>
        <w:t xml:space="preserve"> </w:t>
      </w: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color w:val="000000"/>
          <w:sz w:val="24"/>
          <w:u w:val="single"/>
        </w:rPr>
      </w:pP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制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</w:t>
      </w:r>
      <w:proofErr w:type="gramStart"/>
      <w:r>
        <w:rPr>
          <w:rFonts w:hint="eastAsia"/>
          <w:color w:val="000000"/>
          <w:sz w:val="24"/>
          <w:u w:val="single"/>
        </w:rPr>
        <w:t>郑硕</w:t>
      </w:r>
      <w:proofErr w:type="gramEnd"/>
      <w:r>
        <w:rPr>
          <w:color w:val="000000"/>
          <w:sz w:val="24"/>
          <w:u w:val="single"/>
        </w:rPr>
        <w:t xml:space="preserve">         </w:t>
      </w:r>
      <w:r>
        <w:rPr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  <w:u w:val="single"/>
        </w:rPr>
        <w:t xml:space="preserve"> </w:t>
      </w:r>
      <w:r>
        <w:rPr>
          <w:rFonts w:ascii="Times New Roman" w:hint="eastAsia"/>
          <w:color w:val="000000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  </w:t>
      </w:r>
    </w:p>
    <w:p w:rsidR="00634A7A" w:rsidRDefault="00634A7A" w:rsidP="00634A7A">
      <w:pPr>
        <w:pStyle w:val="afc"/>
        <w:widowControl w:val="0"/>
        <w:autoSpaceDE/>
        <w:autoSpaceDN/>
        <w:ind w:firstLineChars="0" w:firstLine="0"/>
        <w:rPr>
          <w:rFonts w:ascii="Times New Roman"/>
          <w:color w:val="000000"/>
          <w:sz w:val="24"/>
        </w:rPr>
      </w:pP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会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签</w:t>
      </w:r>
      <w:r>
        <w:rPr>
          <w:rFonts w:ascii="Times New Roman"/>
          <w:color w:val="000000"/>
          <w:sz w:val="24"/>
        </w:rPr>
        <w:t xml:space="preserve">  </w:t>
      </w:r>
    </w:p>
    <w:p w:rsidR="00634A7A" w:rsidRDefault="00634A7A" w:rsidP="00634A7A">
      <w:pPr>
        <w:pStyle w:val="afc"/>
        <w:widowControl w:val="0"/>
        <w:autoSpaceDE/>
        <w:autoSpaceDN/>
        <w:ind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      </w:t>
      </w: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硬件</w:t>
      </w:r>
      <w:r>
        <w:rPr>
          <w:color w:val="000000"/>
          <w:sz w:val="24"/>
          <w:u w:val="single"/>
        </w:rPr>
        <w:t xml:space="preserve">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</w:t>
      </w: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软件</w:t>
      </w:r>
      <w:r>
        <w:rPr>
          <w:color w:val="000000"/>
          <w:sz w:val="24"/>
          <w:u w:val="single"/>
        </w:rPr>
        <w:t xml:space="preserve">   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  </w:t>
      </w: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proofErr w:type="gramStart"/>
      <w:r>
        <w:rPr>
          <w:rFonts w:hint="eastAsia"/>
          <w:color w:val="000000"/>
          <w:sz w:val="24"/>
          <w:u w:val="single"/>
        </w:rPr>
        <w:t>测试部</w:t>
      </w:r>
      <w:proofErr w:type="gramEnd"/>
      <w:r>
        <w:rPr>
          <w:color w:val="000000"/>
          <w:sz w:val="24"/>
          <w:u w:val="single"/>
        </w:rPr>
        <w:t xml:space="preserve">   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FF0000"/>
          <w:sz w:val="24"/>
        </w:rPr>
      </w:pP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质量管理部</w:t>
      </w:r>
      <w:r>
        <w:rPr>
          <w:color w:val="000000"/>
          <w:sz w:val="24"/>
          <w:u w:val="single"/>
        </w:rPr>
        <w:t xml:space="preserve">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</w:t>
      </w:r>
      <w:r>
        <w:rPr>
          <w:rFonts w:ascii="Times New Roman" w:hint="eastAsia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  <w:u w:val="single"/>
        </w:rPr>
        <w:t>日</w:t>
      </w:r>
    </w:p>
    <w:p w:rsidR="00634A7A" w:rsidRPr="00A956F8" w:rsidRDefault="00634A7A" w:rsidP="00634A7A">
      <w:pPr>
        <w:pStyle w:val="afc"/>
        <w:widowControl w:val="0"/>
        <w:autoSpaceDE/>
        <w:autoSpaceDN/>
        <w:ind w:leftChars="630" w:left="1134" w:firstLineChars="450" w:firstLine="1080"/>
        <w:rPr>
          <w:rFonts w:ascii="Times New Roman"/>
          <w:color w:val="FF0000"/>
          <w:sz w:val="24"/>
          <w:u w:val="single"/>
        </w:rPr>
      </w:pPr>
      <w:r>
        <w:rPr>
          <w:rFonts w:ascii="Times New Roman" w:hint="eastAsia"/>
          <w:color w:val="FF0000"/>
          <w:sz w:val="24"/>
          <w:u w:val="single"/>
        </w:rPr>
        <w:t xml:space="preserve"> </w:t>
      </w: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项目</w:t>
      </w:r>
      <w:r>
        <w:rPr>
          <w:color w:val="000000"/>
          <w:sz w:val="24"/>
          <w:u w:val="single"/>
        </w:rPr>
        <w:t xml:space="preserve">            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634A7A" w:rsidRDefault="00634A7A" w:rsidP="00634A7A">
      <w:pPr>
        <w:pStyle w:val="afc"/>
        <w:widowControl w:val="0"/>
        <w:autoSpaceDE/>
        <w:autoSpaceDN/>
        <w:ind w:firstLineChars="983" w:firstLine="2359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634A7A" w:rsidRDefault="00634A7A" w:rsidP="00634A7A">
      <w:pPr>
        <w:pStyle w:val="afc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产品</w:t>
      </w:r>
      <w:r>
        <w:rPr>
          <w:color w:val="000000"/>
          <w:sz w:val="24"/>
          <w:u w:val="single"/>
        </w:rPr>
        <w:t xml:space="preserve">            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634A7A" w:rsidRDefault="00634A7A" w:rsidP="00634A7A">
      <w:pPr>
        <w:pStyle w:val="afc"/>
        <w:widowControl w:val="0"/>
        <w:autoSpaceDE/>
        <w:autoSpaceDN/>
        <w:ind w:firstLineChars="983" w:firstLine="2359"/>
        <w:rPr>
          <w:rFonts w:ascii="Times New Roman"/>
          <w:color w:val="000000"/>
          <w:sz w:val="24"/>
        </w:rPr>
      </w:pP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研发总监：</w:t>
      </w: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</w:p>
    <w:p w:rsidR="00634A7A" w:rsidRDefault="00634A7A" w:rsidP="00634A7A">
      <w:pPr>
        <w:pStyle w:val="afc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审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核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               </w:t>
      </w: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  <w:u w:val="single"/>
        </w:rPr>
        <w:t xml:space="preserve"> </w:t>
      </w:r>
      <w:r>
        <w:rPr>
          <w:rFonts w:ascii="Times New Roman" w:hint="eastAsia"/>
          <w:color w:val="000000"/>
          <w:sz w:val="24"/>
        </w:rPr>
        <w:t>日</w:t>
      </w: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B6155F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0A1307" w:rsidRDefault="00C5120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</w:p>
    <w:p w:rsidR="00C51201" w:rsidRPr="000A1307" w:rsidRDefault="00C51201">
      <w:pPr>
        <w:rPr>
          <w:rFonts w:ascii="微软雅黑" w:eastAsia="微软雅黑" w:hAnsi="微软雅黑"/>
          <w:sz w:val="24"/>
        </w:rPr>
      </w:pPr>
    </w:p>
    <w:p w:rsidR="00C51201" w:rsidRPr="000A1307" w:rsidRDefault="00C51201" w:rsidP="007F47BA">
      <w:pPr>
        <w:snapToGrid w:val="0"/>
        <w:ind w:firstLineChars="200" w:firstLine="480"/>
        <w:jc w:val="center"/>
        <w:rPr>
          <w:rFonts w:ascii="微软雅黑" w:eastAsia="微软雅黑" w:hAnsi="微软雅黑"/>
          <w:b/>
          <w:sz w:val="24"/>
        </w:rPr>
      </w:pPr>
    </w:p>
    <w:p w:rsidR="00C51201" w:rsidRPr="000A1307" w:rsidRDefault="00C51201" w:rsidP="001E3B90">
      <w:pPr>
        <w:snapToGrid w:val="0"/>
        <w:ind w:firstLineChars="200" w:firstLine="720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C51201" w:rsidRPr="00316204" w:rsidRDefault="007C70C9" w:rsidP="00316204">
      <w:pPr>
        <w:snapToGrid w:val="0"/>
        <w:ind w:firstLineChars="162" w:firstLine="583"/>
        <w:jc w:val="center"/>
        <w:rPr>
          <w:rFonts w:ascii="微软雅黑" w:eastAsia="微软雅黑" w:hAnsi="微软雅黑"/>
          <w:b/>
          <w:sz w:val="36"/>
          <w:szCs w:val="36"/>
        </w:rPr>
      </w:pPr>
      <w:r w:rsidRPr="000A1307">
        <w:rPr>
          <w:rFonts w:ascii="微软雅黑" w:eastAsia="微软雅黑" w:hAnsi="微软雅黑" w:hint="eastAsia"/>
          <w:b/>
          <w:sz w:val="36"/>
          <w:szCs w:val="36"/>
        </w:rPr>
        <w:t>深圳合众思壮</w:t>
      </w:r>
      <w:r w:rsidR="00C51201" w:rsidRPr="000A1307">
        <w:rPr>
          <w:rFonts w:ascii="微软雅黑" w:eastAsia="微软雅黑" w:hAnsi="微软雅黑" w:hint="eastAsia"/>
          <w:b/>
          <w:sz w:val="36"/>
          <w:szCs w:val="36"/>
        </w:rPr>
        <w:t>科技有限公司</w:t>
      </w:r>
    </w:p>
    <w:p w:rsidR="00C51201" w:rsidRPr="000A1307" w:rsidRDefault="00C51201">
      <w:pPr>
        <w:jc w:val="center"/>
        <w:rPr>
          <w:rFonts w:ascii="微软雅黑" w:eastAsia="微软雅黑" w:hAnsi="微软雅黑"/>
          <w:sz w:val="20"/>
          <w:szCs w:val="20"/>
        </w:rPr>
        <w:sectPr w:rsidR="00C51201" w:rsidRPr="000A1307">
          <w:headerReference w:type="default" r:id="rId9"/>
          <w:pgSz w:w="11906" w:h="16838"/>
          <w:pgMar w:top="1188" w:right="1287" w:bottom="794" w:left="1259" w:header="1248" w:footer="903" w:gutter="0"/>
          <w:pgNumType w:start="1"/>
          <w:cols w:space="425"/>
          <w:docGrid w:linePitch="312"/>
        </w:sectPr>
      </w:pPr>
    </w:p>
    <w:p w:rsidR="00C51201" w:rsidRPr="000A1307" w:rsidRDefault="00C51201">
      <w:pPr>
        <w:spacing w:before="60" w:after="105"/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OLE_LINK5"/>
      <w:bookmarkStart w:id="1" w:name="OLE_LINK6"/>
      <w:r w:rsidRPr="000A1307">
        <w:rPr>
          <w:rFonts w:ascii="微软雅黑" w:eastAsia="微软雅黑" w:hAnsi="微软雅黑" w:hint="eastAsia"/>
          <w:b/>
          <w:sz w:val="28"/>
          <w:szCs w:val="28"/>
        </w:rPr>
        <w:lastRenderedPageBreak/>
        <w:t>文件更改记录</w:t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3740"/>
        <w:gridCol w:w="1170"/>
        <w:gridCol w:w="1170"/>
        <w:gridCol w:w="1170"/>
        <w:gridCol w:w="1251"/>
      </w:tblGrid>
      <w:tr w:rsidR="00C51201" w:rsidRPr="000A1307">
        <w:trPr>
          <w:cantSplit/>
          <w:trHeight w:val="70"/>
        </w:trPr>
        <w:tc>
          <w:tcPr>
            <w:tcW w:w="1008" w:type="dxa"/>
            <w:shd w:val="clear" w:color="auto" w:fill="E0E0E0"/>
            <w:vAlign w:val="center"/>
          </w:tcPr>
          <w:p w:rsidR="00C51201" w:rsidRPr="000A1307" w:rsidRDefault="00C51201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3780" w:type="dxa"/>
            <w:shd w:val="clear" w:color="auto" w:fill="E0E0E0"/>
            <w:vAlign w:val="center"/>
          </w:tcPr>
          <w:p w:rsidR="00C51201" w:rsidRPr="000A1307" w:rsidRDefault="00C51201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/>
                <w:b/>
                <w:sz w:val="20"/>
                <w:szCs w:val="20"/>
              </w:rPr>
              <w:t>更改</w:t>
            </w: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179" w:type="dxa"/>
            <w:shd w:val="clear" w:color="auto" w:fill="E0E0E0"/>
            <w:vAlign w:val="center"/>
          </w:tcPr>
          <w:p w:rsidR="00C51201" w:rsidRPr="000A1307" w:rsidRDefault="00C51201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/>
                <w:b/>
                <w:sz w:val="20"/>
                <w:szCs w:val="20"/>
              </w:rPr>
              <w:t>更改</w:t>
            </w: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方式</w:t>
            </w:r>
          </w:p>
        </w:tc>
        <w:tc>
          <w:tcPr>
            <w:tcW w:w="1179" w:type="dxa"/>
            <w:shd w:val="clear" w:color="auto" w:fill="E0E0E0"/>
            <w:vAlign w:val="center"/>
          </w:tcPr>
          <w:p w:rsidR="00C51201" w:rsidRPr="000A1307" w:rsidRDefault="00C51201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更改人</w:t>
            </w:r>
          </w:p>
        </w:tc>
        <w:tc>
          <w:tcPr>
            <w:tcW w:w="1179" w:type="dxa"/>
            <w:shd w:val="clear" w:color="auto" w:fill="E0E0E0"/>
            <w:vAlign w:val="center"/>
          </w:tcPr>
          <w:p w:rsidR="00C51201" w:rsidRPr="000A1307" w:rsidRDefault="00C51201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/>
                <w:b/>
                <w:sz w:val="20"/>
                <w:szCs w:val="20"/>
              </w:rPr>
              <w:t>审</w:t>
            </w: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验人</w:t>
            </w:r>
          </w:p>
        </w:tc>
        <w:tc>
          <w:tcPr>
            <w:tcW w:w="1180" w:type="dxa"/>
            <w:shd w:val="clear" w:color="auto" w:fill="E0E0E0"/>
            <w:vAlign w:val="center"/>
          </w:tcPr>
          <w:p w:rsidR="00C51201" w:rsidRPr="000A1307" w:rsidRDefault="00C51201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更改</w:t>
            </w:r>
            <w:r w:rsidRPr="000A1307">
              <w:rPr>
                <w:rFonts w:ascii="微软雅黑" w:eastAsia="微软雅黑" w:hAnsi="微软雅黑"/>
                <w:b/>
                <w:sz w:val="20"/>
                <w:szCs w:val="20"/>
              </w:rPr>
              <w:t>日期</w:t>
            </w:r>
          </w:p>
        </w:tc>
      </w:tr>
      <w:tr w:rsidR="00A742A5" w:rsidRPr="000A1307" w:rsidTr="00AD3A3F">
        <w:trPr>
          <w:trHeight w:val="630"/>
        </w:trPr>
        <w:tc>
          <w:tcPr>
            <w:tcW w:w="1008" w:type="dxa"/>
            <w:vAlign w:val="center"/>
          </w:tcPr>
          <w:p w:rsidR="00A742A5" w:rsidRPr="000A1307" w:rsidRDefault="00A742A5" w:rsidP="003E5B67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V</w:t>
            </w:r>
            <w:r w:rsidR="00C93F87"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1.</w:t>
            </w:r>
            <w:r w:rsidR="003E5B67" w:rsidRPr="000A13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0</w:t>
            </w:r>
          </w:p>
        </w:tc>
        <w:tc>
          <w:tcPr>
            <w:tcW w:w="3780" w:type="dxa"/>
            <w:vAlign w:val="center"/>
          </w:tcPr>
          <w:p w:rsidR="00A742A5" w:rsidRPr="000A1307" w:rsidRDefault="00630F66" w:rsidP="003223D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1307">
              <w:rPr>
                <w:rFonts w:ascii="微软雅黑" w:eastAsia="微软雅黑" w:hAnsi="微软雅黑" w:hint="eastAsia"/>
                <w:sz w:val="20"/>
                <w:szCs w:val="20"/>
              </w:rPr>
              <w:t>创建</w:t>
            </w:r>
          </w:p>
        </w:tc>
        <w:tc>
          <w:tcPr>
            <w:tcW w:w="1179" w:type="dxa"/>
            <w:vAlign w:val="center"/>
          </w:tcPr>
          <w:p w:rsidR="00A742A5" w:rsidRPr="000A1307" w:rsidRDefault="00A742A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A742A5" w:rsidRPr="000A1307" w:rsidRDefault="00A742A5" w:rsidP="0085007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A742A5" w:rsidRPr="000A1307" w:rsidRDefault="00A742A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A742A5" w:rsidRPr="000A1307" w:rsidRDefault="00E13C40" w:rsidP="00B6155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1307">
              <w:rPr>
                <w:rFonts w:ascii="微软雅黑" w:eastAsia="微软雅黑" w:hAnsi="微软雅黑" w:hint="eastAsia"/>
                <w:sz w:val="20"/>
                <w:szCs w:val="20"/>
              </w:rPr>
              <w:t>201</w:t>
            </w:r>
            <w:r w:rsidR="00B6155F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  <w:r w:rsidR="000C3E5F" w:rsidRPr="000A1307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="00B6155F">
              <w:rPr>
                <w:rFonts w:ascii="微软雅黑" w:eastAsia="微软雅黑" w:hAnsi="微软雅黑" w:hint="eastAsia"/>
                <w:sz w:val="20"/>
                <w:szCs w:val="20"/>
              </w:rPr>
              <w:t>02</w:t>
            </w:r>
            <w:r w:rsidR="0063620C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B6155F">
              <w:rPr>
                <w:rFonts w:ascii="微软雅黑" w:eastAsia="微软雅黑" w:hAnsi="微软雅黑" w:hint="eastAsia"/>
                <w:sz w:val="20"/>
                <w:szCs w:val="20"/>
              </w:rPr>
              <w:t>02</w:t>
            </w:r>
          </w:p>
        </w:tc>
      </w:tr>
      <w:tr w:rsidR="00506EF9" w:rsidRPr="000A1307" w:rsidTr="00506EF9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 w:rsidP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 w:rsidP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7276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 w:rsidP="0006490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 w:rsidTr="00B64E4C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06EF9" w:rsidRPr="000A1307" w:rsidRDefault="00506EF9" w:rsidP="00B5274F">
            <w:pP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3780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3780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3780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 w:rsidP="004C077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 w:rsidP="001755D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65558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65558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65558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 w:rsidP="00E0145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 w:rsidP="00504A3A">
            <w:pPr>
              <w:ind w:left="1400" w:hangingChars="700" w:hanging="1400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D6744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D6744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D6744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 w:rsidP="000250F1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 w:rsidP="008E033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69476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69476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69476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 w:rsidP="00D63261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7276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7276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 w:rsidP="0097276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 w:rsidP="0097276C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6EF9" w:rsidRPr="000A1307">
        <w:trPr>
          <w:trHeight w:val="630"/>
        </w:trPr>
        <w:tc>
          <w:tcPr>
            <w:tcW w:w="1008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506EF9" w:rsidRPr="000A1307" w:rsidRDefault="00506EF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bookmarkEnd w:id="0"/>
      <w:bookmarkEnd w:id="1"/>
    </w:tbl>
    <w:p w:rsidR="003E3F92" w:rsidRPr="006521BD" w:rsidRDefault="00C51201" w:rsidP="006521BD">
      <w:pPr>
        <w:jc w:val="center"/>
        <w:rPr>
          <w:rFonts w:ascii="微软雅黑" w:eastAsia="微软雅黑" w:hAnsi="微软雅黑"/>
          <w:sz w:val="20"/>
          <w:szCs w:val="20"/>
        </w:rPr>
      </w:pPr>
      <w:r w:rsidRPr="000A1307">
        <w:rPr>
          <w:rFonts w:ascii="微软雅黑" w:eastAsia="微软雅黑" w:hAnsi="微软雅黑"/>
          <w:sz w:val="20"/>
          <w:szCs w:val="20"/>
        </w:rPr>
        <w:br w:type="page"/>
      </w:r>
    </w:p>
    <w:p w:rsidR="00C51201" w:rsidRPr="000A1307" w:rsidRDefault="00C51201" w:rsidP="003E3F92">
      <w:pPr>
        <w:pStyle w:val="1"/>
        <w:rPr>
          <w:rFonts w:ascii="微软雅黑" w:eastAsia="微软雅黑" w:hAnsi="微软雅黑"/>
          <w:b w:val="0"/>
          <w:bCs w:val="0"/>
          <w:szCs w:val="24"/>
        </w:rPr>
      </w:pPr>
      <w:bookmarkStart w:id="2" w:name="_Toc459281820"/>
      <w:r w:rsidRPr="000A1307">
        <w:rPr>
          <w:rFonts w:ascii="微软雅黑" w:eastAsia="微软雅黑" w:hAnsi="微软雅黑" w:hint="eastAsia"/>
          <w:szCs w:val="24"/>
        </w:rPr>
        <w:lastRenderedPageBreak/>
        <w:t>目的</w:t>
      </w:r>
      <w:bookmarkEnd w:id="2"/>
    </w:p>
    <w:p w:rsidR="006355FB" w:rsidRPr="000A1307" w:rsidRDefault="00C93F87" w:rsidP="006355FB">
      <w:pPr>
        <w:rPr>
          <w:rFonts w:ascii="微软雅黑" w:eastAsia="微软雅黑" w:hAnsi="微软雅黑"/>
          <w:sz w:val="20"/>
          <w:szCs w:val="20"/>
        </w:rPr>
      </w:pPr>
      <w:r w:rsidRPr="000A1307">
        <w:rPr>
          <w:rFonts w:ascii="微软雅黑" w:eastAsia="微软雅黑" w:hAnsi="微软雅黑" w:hint="eastAsia"/>
          <w:sz w:val="20"/>
          <w:szCs w:val="20"/>
        </w:rPr>
        <w:t>规范并明确</w:t>
      </w:r>
      <w:r w:rsidR="00647700">
        <w:rPr>
          <w:rFonts w:ascii="微软雅黑" w:eastAsia="微软雅黑" w:hAnsi="微软雅黑" w:hint="eastAsia"/>
          <w:sz w:val="20"/>
          <w:szCs w:val="20"/>
        </w:rPr>
        <w:t>E</w:t>
      </w:r>
      <w:r w:rsidR="0063620C">
        <w:rPr>
          <w:rFonts w:ascii="微软雅黑" w:eastAsia="微软雅黑" w:hAnsi="微软雅黑"/>
          <w:sz w:val="20"/>
          <w:szCs w:val="20"/>
        </w:rPr>
        <w:t>963</w:t>
      </w:r>
      <w:r w:rsidR="00B6155F">
        <w:rPr>
          <w:rFonts w:ascii="微软雅黑" w:eastAsia="微软雅黑" w:hAnsi="微软雅黑" w:hint="eastAsia"/>
          <w:sz w:val="20"/>
          <w:szCs w:val="20"/>
        </w:rPr>
        <w:t>3</w:t>
      </w:r>
      <w:r w:rsidR="00C37082" w:rsidRPr="000A1307">
        <w:rPr>
          <w:rFonts w:ascii="微软雅黑" w:eastAsia="微软雅黑" w:hAnsi="微软雅黑" w:hint="eastAsia"/>
          <w:sz w:val="20"/>
          <w:szCs w:val="20"/>
        </w:rPr>
        <w:t xml:space="preserve"> 项目</w:t>
      </w:r>
      <w:r w:rsidR="00134FCF">
        <w:rPr>
          <w:rFonts w:ascii="微软雅黑" w:eastAsia="微软雅黑" w:hAnsi="微软雅黑" w:hint="eastAsia"/>
          <w:sz w:val="20"/>
          <w:szCs w:val="20"/>
        </w:rPr>
        <w:t>整机硬件</w:t>
      </w:r>
      <w:r w:rsidR="00FE4F9B">
        <w:rPr>
          <w:rFonts w:ascii="微软雅黑" w:eastAsia="微软雅黑" w:hAnsi="微软雅黑" w:hint="eastAsia"/>
          <w:sz w:val="20"/>
          <w:szCs w:val="20"/>
        </w:rPr>
        <w:t>测试</w:t>
      </w:r>
      <w:r w:rsidR="006355FB" w:rsidRPr="000A1307">
        <w:rPr>
          <w:rFonts w:ascii="微软雅黑" w:eastAsia="微软雅黑" w:hAnsi="微软雅黑" w:hint="eastAsia"/>
          <w:sz w:val="20"/>
          <w:szCs w:val="20"/>
        </w:rPr>
        <w:t>标准。</w:t>
      </w:r>
    </w:p>
    <w:p w:rsidR="00C51201" w:rsidRPr="000A1307" w:rsidRDefault="00C51201" w:rsidP="00D80581">
      <w:pPr>
        <w:pStyle w:val="1"/>
        <w:rPr>
          <w:rFonts w:ascii="微软雅黑" w:eastAsia="微软雅黑" w:hAnsi="微软雅黑"/>
          <w:szCs w:val="24"/>
        </w:rPr>
      </w:pPr>
      <w:bookmarkStart w:id="3" w:name="_Toc459281821"/>
      <w:r w:rsidRPr="000A1307">
        <w:rPr>
          <w:rFonts w:ascii="微软雅黑" w:eastAsia="微软雅黑" w:hAnsi="微软雅黑" w:hint="eastAsia"/>
          <w:szCs w:val="24"/>
        </w:rPr>
        <w:t>范围</w:t>
      </w:r>
      <w:bookmarkEnd w:id="3"/>
    </w:p>
    <w:p w:rsidR="007A26A9" w:rsidRPr="006521BD" w:rsidRDefault="006355FB" w:rsidP="006521BD">
      <w:pPr>
        <w:rPr>
          <w:rFonts w:ascii="微软雅黑" w:eastAsia="微软雅黑" w:hAnsi="微软雅黑"/>
          <w:sz w:val="20"/>
          <w:szCs w:val="20"/>
        </w:rPr>
      </w:pPr>
      <w:r w:rsidRPr="000A1307">
        <w:rPr>
          <w:rFonts w:ascii="微软雅黑" w:eastAsia="微软雅黑" w:hAnsi="微软雅黑" w:hint="eastAsia"/>
          <w:sz w:val="20"/>
          <w:szCs w:val="20"/>
        </w:rPr>
        <w:t>本规范适用于</w:t>
      </w:r>
      <w:r w:rsidR="001D2C55">
        <w:rPr>
          <w:rFonts w:ascii="微软雅黑" w:eastAsia="微软雅黑" w:hAnsi="微软雅黑" w:hint="eastAsia"/>
          <w:sz w:val="20"/>
          <w:szCs w:val="20"/>
        </w:rPr>
        <w:t>E</w:t>
      </w:r>
      <w:r w:rsidR="00035034">
        <w:rPr>
          <w:rFonts w:ascii="微软雅黑" w:eastAsia="微软雅黑" w:hAnsi="微软雅黑"/>
          <w:sz w:val="20"/>
          <w:szCs w:val="20"/>
        </w:rPr>
        <w:t>963</w:t>
      </w:r>
      <w:r w:rsidR="00B6155F">
        <w:rPr>
          <w:rFonts w:ascii="微软雅黑" w:eastAsia="微软雅黑" w:hAnsi="微软雅黑" w:hint="eastAsia"/>
          <w:sz w:val="20"/>
          <w:szCs w:val="20"/>
        </w:rPr>
        <w:t>3</w:t>
      </w:r>
      <w:r w:rsidR="009E173A" w:rsidRPr="000A1307">
        <w:rPr>
          <w:rFonts w:ascii="微软雅黑" w:eastAsia="微软雅黑" w:hAnsi="微软雅黑" w:hint="eastAsia"/>
          <w:sz w:val="20"/>
          <w:szCs w:val="20"/>
        </w:rPr>
        <w:t>系列</w:t>
      </w:r>
      <w:r w:rsidR="000747FB">
        <w:rPr>
          <w:rFonts w:ascii="微软雅黑" w:eastAsia="微软雅黑" w:hAnsi="微软雅黑" w:hint="eastAsia"/>
          <w:sz w:val="20"/>
          <w:szCs w:val="20"/>
        </w:rPr>
        <w:t>整机硬件测试</w:t>
      </w:r>
      <w:r w:rsidR="00F76A4D">
        <w:rPr>
          <w:rFonts w:ascii="微软雅黑" w:eastAsia="微软雅黑" w:hAnsi="微软雅黑" w:hint="eastAsia"/>
          <w:sz w:val="20"/>
          <w:szCs w:val="20"/>
        </w:rPr>
        <w:t>，具体操作步骤请参考</w:t>
      </w:r>
      <w:proofErr w:type="gramStart"/>
      <w:r w:rsidR="00F76A4D">
        <w:rPr>
          <w:rFonts w:ascii="微软雅黑" w:eastAsia="微软雅黑" w:hAnsi="微软雅黑"/>
          <w:sz w:val="20"/>
          <w:szCs w:val="20"/>
        </w:rPr>
        <w:t>”</w:t>
      </w:r>
      <w:proofErr w:type="gramEnd"/>
      <w:r w:rsidR="00F76A4D">
        <w:rPr>
          <w:rFonts w:ascii="微软雅黑" w:eastAsia="微软雅黑" w:hAnsi="微软雅黑" w:hint="eastAsia"/>
          <w:sz w:val="20"/>
          <w:szCs w:val="20"/>
        </w:rPr>
        <w:t>E</w:t>
      </w:r>
      <w:r w:rsidR="003B2BA1">
        <w:rPr>
          <w:rFonts w:ascii="微软雅黑" w:eastAsia="微软雅黑" w:hAnsi="微软雅黑"/>
          <w:sz w:val="20"/>
          <w:szCs w:val="20"/>
        </w:rPr>
        <w:t>963</w:t>
      </w:r>
      <w:r w:rsidR="00B6155F">
        <w:rPr>
          <w:rFonts w:ascii="微软雅黑" w:eastAsia="微软雅黑" w:hAnsi="微软雅黑" w:hint="eastAsia"/>
          <w:sz w:val="20"/>
          <w:szCs w:val="20"/>
        </w:rPr>
        <w:t>3</w:t>
      </w:r>
      <w:r w:rsidR="00F76A4D">
        <w:rPr>
          <w:rFonts w:ascii="微软雅黑" w:eastAsia="微软雅黑" w:hAnsi="微软雅黑" w:hint="eastAsia"/>
          <w:sz w:val="20"/>
          <w:szCs w:val="20"/>
        </w:rPr>
        <w:t xml:space="preserve"> 功能测试文档</w:t>
      </w:r>
      <w:r w:rsidR="00F76A4D">
        <w:rPr>
          <w:rFonts w:ascii="微软雅黑" w:eastAsia="微软雅黑" w:hAnsi="微软雅黑"/>
          <w:sz w:val="20"/>
          <w:szCs w:val="20"/>
        </w:rPr>
        <w:t>”</w:t>
      </w:r>
    </w:p>
    <w:p w:rsidR="00C51201" w:rsidRDefault="000C43CB" w:rsidP="00D80581">
      <w:pPr>
        <w:pStyle w:val="1"/>
        <w:rPr>
          <w:rFonts w:ascii="微软雅黑" w:eastAsia="微软雅黑" w:hAnsi="微软雅黑"/>
          <w:szCs w:val="24"/>
        </w:rPr>
      </w:pPr>
      <w:bookmarkStart w:id="4" w:name="_Toc459281823"/>
      <w:r w:rsidRPr="000A1307">
        <w:rPr>
          <w:rFonts w:ascii="微软雅黑" w:eastAsia="微软雅黑" w:hAnsi="微软雅黑" w:hint="eastAsia"/>
          <w:szCs w:val="24"/>
        </w:rPr>
        <w:t>检验项目</w:t>
      </w:r>
      <w:bookmarkEnd w:id="4"/>
    </w:p>
    <w:p w:rsidR="006521BD" w:rsidRDefault="006521BD" w:rsidP="006521BD">
      <w:pPr>
        <w:spacing w:line="360" w:lineRule="auto"/>
        <w:ind w:firstLineChars="200" w:firstLine="400"/>
        <w:rPr>
          <w:rFonts w:eastAsiaTheme="minorEastAsia" w:hAnsiTheme="minorEastAsia"/>
          <w:sz w:val="20"/>
          <w:szCs w:val="20"/>
        </w:rPr>
      </w:pPr>
      <w:r w:rsidRPr="00280216">
        <w:rPr>
          <w:rFonts w:eastAsiaTheme="minorEastAsia" w:hAnsiTheme="minorEastAsia"/>
          <w:sz w:val="20"/>
          <w:szCs w:val="20"/>
        </w:rPr>
        <w:t>功能：系统信息确认，</w:t>
      </w:r>
      <w:r>
        <w:rPr>
          <w:rFonts w:eastAsiaTheme="minorEastAsia" w:hAnsiTheme="minorEastAsia" w:hint="eastAsia"/>
          <w:sz w:val="20"/>
          <w:szCs w:val="20"/>
        </w:rPr>
        <w:t>滑动开关</w:t>
      </w:r>
      <w:r w:rsidRPr="00280216">
        <w:rPr>
          <w:rFonts w:eastAsiaTheme="minorEastAsia" w:hAnsiTheme="minorEastAsia"/>
          <w:sz w:val="20"/>
          <w:szCs w:val="20"/>
        </w:rPr>
        <w:t>功能，</w:t>
      </w:r>
      <w:r w:rsidRPr="00280216">
        <w:rPr>
          <w:rFonts w:eastAsiaTheme="minorEastAsia"/>
          <w:sz w:val="20"/>
          <w:szCs w:val="20"/>
        </w:rPr>
        <w:t xml:space="preserve"> Battery</w:t>
      </w:r>
      <w:r w:rsidRPr="00280216">
        <w:rPr>
          <w:rFonts w:eastAsiaTheme="minorEastAsia" w:hAnsiTheme="minorEastAsia"/>
          <w:sz w:val="20"/>
          <w:szCs w:val="20"/>
        </w:rPr>
        <w:t>充电</w:t>
      </w:r>
      <w:r w:rsidRPr="00280216">
        <w:rPr>
          <w:rFonts w:eastAsiaTheme="minorEastAsia"/>
          <w:sz w:val="20"/>
          <w:szCs w:val="20"/>
        </w:rPr>
        <w:t>/</w:t>
      </w:r>
      <w:r w:rsidRPr="00280216">
        <w:rPr>
          <w:rFonts w:eastAsiaTheme="minorEastAsia" w:hAnsiTheme="minorEastAsia"/>
          <w:sz w:val="20"/>
          <w:szCs w:val="20"/>
        </w:rPr>
        <w:t>放电，</w:t>
      </w:r>
      <w:r>
        <w:rPr>
          <w:rFonts w:eastAsiaTheme="minorEastAsia" w:hint="eastAsia"/>
          <w:sz w:val="20"/>
          <w:szCs w:val="20"/>
        </w:rPr>
        <w:t>HSD</w:t>
      </w:r>
      <w:r w:rsidRPr="00280216">
        <w:rPr>
          <w:rFonts w:eastAsiaTheme="minorEastAsia" w:hAnsiTheme="minorEastAsia"/>
          <w:sz w:val="20"/>
          <w:szCs w:val="20"/>
        </w:rPr>
        <w:t>口，功耗，</w:t>
      </w:r>
      <w:bookmarkStart w:id="5" w:name="_Toc459281832"/>
      <w:r w:rsidRPr="00280216">
        <w:rPr>
          <w:rFonts w:eastAsiaTheme="minorEastAsia"/>
          <w:sz w:val="20"/>
          <w:szCs w:val="20"/>
        </w:rPr>
        <w:t>SIM</w:t>
      </w:r>
      <w:r w:rsidRPr="00280216">
        <w:rPr>
          <w:rFonts w:eastAsiaTheme="minorEastAsia" w:hAnsiTheme="minorEastAsia"/>
          <w:sz w:val="20"/>
          <w:szCs w:val="20"/>
        </w:rPr>
        <w:t>卡，</w:t>
      </w:r>
      <w:r w:rsidRPr="00280216">
        <w:rPr>
          <w:rFonts w:eastAsiaTheme="minorEastAsia"/>
          <w:sz w:val="20"/>
          <w:szCs w:val="20"/>
        </w:rPr>
        <w:t xml:space="preserve"> RS232</w:t>
      </w:r>
      <w:r w:rsidRPr="00280216">
        <w:rPr>
          <w:rFonts w:eastAsiaTheme="minorEastAsia" w:hAnsiTheme="minor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RS485</w:t>
      </w:r>
      <w:r>
        <w:rPr>
          <w:rFonts w:eastAsiaTheme="minorEastAsia" w:hAnsiTheme="minorEastAsia" w:hint="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CAN</w:t>
      </w:r>
      <w:r>
        <w:rPr>
          <w:rFonts w:eastAsiaTheme="minorEastAsia" w:hAnsiTheme="minorEastAsia" w:hint="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GPS</w:t>
      </w:r>
      <w:r>
        <w:rPr>
          <w:rFonts w:eastAsiaTheme="minorEastAsia" w:hAnsiTheme="minorEastAsia" w:hint="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Input IO</w:t>
      </w:r>
      <w:r>
        <w:rPr>
          <w:rFonts w:eastAsiaTheme="minorEastAsia" w:hAnsiTheme="minorEastAsia" w:hint="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Output IO</w:t>
      </w:r>
      <w:r w:rsidRPr="00280216">
        <w:rPr>
          <w:rFonts w:eastAsiaTheme="minorEastAsia" w:hAnsiTheme="minorEastAsia"/>
          <w:sz w:val="20"/>
          <w:szCs w:val="20"/>
        </w:rPr>
        <w:t>软件版本等。</w:t>
      </w:r>
    </w:p>
    <w:p w:rsidR="000F662B" w:rsidRPr="003424F5" w:rsidRDefault="006521BD" w:rsidP="003424F5">
      <w:pPr>
        <w:spacing w:line="360" w:lineRule="auto"/>
        <w:ind w:firstLineChars="200" w:firstLine="400"/>
        <w:rPr>
          <w:rFonts w:eastAsiaTheme="minorEastAsia"/>
          <w:sz w:val="20"/>
          <w:szCs w:val="20"/>
        </w:rPr>
      </w:pPr>
      <w:r>
        <w:rPr>
          <w:rFonts w:eastAsiaTheme="minorEastAsia" w:hAnsiTheme="minorEastAsia" w:hint="eastAsia"/>
          <w:sz w:val="20"/>
          <w:szCs w:val="20"/>
        </w:rPr>
        <w:t>测试方法：</w:t>
      </w:r>
      <w:r>
        <w:rPr>
          <w:rFonts w:eastAsiaTheme="minorEastAsia" w:hAnsiTheme="minorEastAsia" w:hint="eastAsia"/>
          <w:sz w:val="20"/>
          <w:szCs w:val="20"/>
        </w:rPr>
        <w:t>B+</w:t>
      </w:r>
      <w:r>
        <w:rPr>
          <w:rFonts w:eastAsiaTheme="minorEastAsia" w:hAnsiTheme="minorEastAsia" w:hint="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ACC</w:t>
      </w:r>
      <w:r>
        <w:rPr>
          <w:rFonts w:eastAsiaTheme="minorEastAsia" w:hAnsiTheme="minorEastAsia" w:hint="eastAsia"/>
          <w:sz w:val="20"/>
          <w:szCs w:val="20"/>
        </w:rPr>
        <w:t>分别供电，同一个电源情况在</w:t>
      </w:r>
      <w:r>
        <w:rPr>
          <w:rFonts w:eastAsiaTheme="minorEastAsia" w:hAnsiTheme="minorEastAsia" w:hint="eastAsia"/>
          <w:sz w:val="20"/>
          <w:szCs w:val="20"/>
        </w:rPr>
        <w:t>ACC</w:t>
      </w:r>
      <w:r>
        <w:rPr>
          <w:rFonts w:eastAsiaTheme="minorEastAsia" w:hAnsiTheme="minorEastAsia" w:hint="eastAsia"/>
          <w:sz w:val="20"/>
          <w:szCs w:val="20"/>
        </w:rPr>
        <w:t>上接个开关。</w:t>
      </w:r>
      <w:bookmarkEnd w:id="5"/>
      <w:r w:rsidR="002C46E2">
        <w:rPr>
          <w:rFonts w:eastAsiaTheme="minorEastAsia" w:hAnsiTheme="minorEastAsia" w:hint="eastAsia"/>
          <w:sz w:val="20"/>
          <w:szCs w:val="20"/>
        </w:rPr>
        <w:t>B+</w:t>
      </w:r>
      <w:r w:rsidR="002C46E2">
        <w:rPr>
          <w:rFonts w:eastAsiaTheme="minorEastAsia" w:hAnsiTheme="minorEastAsia" w:hint="eastAsia"/>
          <w:sz w:val="20"/>
          <w:szCs w:val="20"/>
        </w:rPr>
        <w:t>供电电压</w:t>
      </w:r>
      <w:r w:rsidR="002C46E2">
        <w:rPr>
          <w:rFonts w:eastAsiaTheme="minorEastAsia" w:hAnsiTheme="minorEastAsia" w:hint="eastAsia"/>
          <w:sz w:val="20"/>
          <w:szCs w:val="20"/>
        </w:rPr>
        <w:t>12V</w:t>
      </w:r>
    </w:p>
    <w:p w:rsidR="00872791" w:rsidRPr="00280216" w:rsidRDefault="00872791" w:rsidP="00872791">
      <w:pPr>
        <w:spacing w:line="360" w:lineRule="auto"/>
        <w:rPr>
          <w:rFonts w:eastAsiaTheme="minorEastAsia"/>
          <w:sz w:val="20"/>
          <w:szCs w:val="20"/>
        </w:rPr>
      </w:pPr>
      <w:r w:rsidRPr="00280216">
        <w:rPr>
          <w:rFonts w:eastAsiaTheme="minorEastAsia"/>
          <w:sz w:val="20"/>
          <w:szCs w:val="20"/>
        </w:rPr>
        <w:t>3.1</w:t>
      </w:r>
      <w:r w:rsidRPr="00280216">
        <w:rPr>
          <w:rFonts w:eastAsiaTheme="minorEastAsia" w:hAnsiTheme="minorEastAsia"/>
          <w:sz w:val="20"/>
          <w:szCs w:val="20"/>
        </w:rPr>
        <w:t>功能测试项目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1701"/>
        <w:gridCol w:w="4394"/>
        <w:gridCol w:w="1843"/>
      </w:tblGrid>
      <w:tr w:rsidR="00872791" w:rsidRPr="00280216" w:rsidTr="00826CA3">
        <w:trPr>
          <w:trHeight w:val="628"/>
        </w:trPr>
        <w:tc>
          <w:tcPr>
            <w:tcW w:w="568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检验项目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检验内容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检验标准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</w:p>
          <w:p w:rsidR="00872791" w:rsidRPr="00280216" w:rsidRDefault="00872791" w:rsidP="00826CA3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检验方式</w:t>
            </w:r>
          </w:p>
          <w:p w:rsidR="00872791" w:rsidRPr="00280216" w:rsidRDefault="00872791" w:rsidP="00826CA3">
            <w:pPr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 xml:space="preserve">　</w:t>
            </w:r>
          </w:p>
        </w:tc>
      </w:tr>
      <w:tr w:rsidR="00872791" w:rsidRPr="00280216" w:rsidTr="00826CA3">
        <w:trPr>
          <w:trHeight w:val="254"/>
        </w:trPr>
        <w:tc>
          <w:tcPr>
            <w:tcW w:w="568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版本信息检验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软件版本信息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带释放，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能读取软件版本信息（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MCU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，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EC20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72791" w:rsidRPr="00280216" w:rsidRDefault="00872791" w:rsidP="00826CA3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278"/>
        </w:trPr>
        <w:tc>
          <w:tcPr>
            <w:tcW w:w="568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AnsiTheme="minorEastAsia" w:hint="eastAsia"/>
                <w:kern w:val="0"/>
                <w:szCs w:val="18"/>
              </w:rPr>
              <w:t>外部功能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开</w:t>
            </w:r>
            <w:r w:rsidRPr="00280216">
              <w:rPr>
                <w:rFonts w:eastAsiaTheme="minorEastAsia"/>
                <w:kern w:val="0"/>
                <w:szCs w:val="18"/>
              </w:rPr>
              <w:t>/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关机检验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Pr="00CE1B84" w:rsidRDefault="00872791" w:rsidP="00826CA3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接通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B+ ,ACC,B-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，能够正常开机</w:t>
            </w:r>
          </w:p>
        </w:tc>
        <w:tc>
          <w:tcPr>
            <w:tcW w:w="1843" w:type="dxa"/>
            <w:shd w:val="clear" w:color="auto" w:fill="auto"/>
            <w:noWrap/>
          </w:tcPr>
          <w:p w:rsidR="00872791" w:rsidRPr="00280216" w:rsidRDefault="00872791" w:rsidP="00826CA3">
            <w:pPr>
              <w:jc w:val="center"/>
              <w:rPr>
                <w:rFonts w:eastAsiaTheme="minorEastAsia"/>
                <w:szCs w:val="18"/>
              </w:rPr>
            </w:pPr>
          </w:p>
        </w:tc>
      </w:tr>
      <w:tr w:rsidR="00872791" w:rsidRPr="00280216" w:rsidTr="00826CA3">
        <w:trPr>
          <w:trHeight w:val="34"/>
        </w:trPr>
        <w:tc>
          <w:tcPr>
            <w:tcW w:w="568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3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HSD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>
              <w:rPr>
                <w:rFonts w:eastAsiaTheme="minorEastAsia" w:hint="eastAsia"/>
                <w:kern w:val="0"/>
                <w:szCs w:val="18"/>
              </w:rPr>
              <w:t>HSD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插拔容易；</w:t>
            </w:r>
          </w:p>
          <w:p w:rsidR="00872791" w:rsidRPr="0004427F" w:rsidRDefault="00872791" w:rsidP="00826CA3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开机状态下，插入</w:t>
            </w:r>
            <w:r w:rsidRPr="00280216">
              <w:rPr>
                <w:rFonts w:eastAsiaTheme="minorEastAsia"/>
                <w:kern w:val="0"/>
                <w:szCs w:val="18"/>
              </w:rPr>
              <w:t>USB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线与电脑连接后能正确进入</w:t>
            </w:r>
            <w:r w:rsidRPr="00280216">
              <w:rPr>
                <w:rFonts w:eastAsiaTheme="minorEastAsia"/>
                <w:kern w:val="0"/>
                <w:szCs w:val="18"/>
              </w:rPr>
              <w:t>U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盘存储功能，在电脑和终端设备间能正常传输数据、拷贝文件；能正确识别</w:t>
            </w:r>
            <w:r w:rsidRPr="00280216">
              <w:rPr>
                <w:rFonts w:eastAsiaTheme="minorEastAsia"/>
                <w:kern w:val="0"/>
                <w:szCs w:val="18"/>
              </w:rPr>
              <w:t>USB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插拔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。</w:t>
            </w:r>
          </w:p>
        </w:tc>
        <w:tc>
          <w:tcPr>
            <w:tcW w:w="1843" w:type="dxa"/>
            <w:shd w:val="clear" w:color="auto" w:fill="auto"/>
            <w:noWrap/>
          </w:tcPr>
          <w:p w:rsidR="00872791" w:rsidRPr="00280216" w:rsidRDefault="00872791" w:rsidP="00826CA3">
            <w:pPr>
              <w:jc w:val="center"/>
              <w:rPr>
                <w:rFonts w:eastAsiaTheme="minorEastAsia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shd w:val="clear" w:color="auto" w:fill="auto"/>
            <w:vAlign w:val="center"/>
          </w:tcPr>
          <w:p w:rsidR="00872791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proofErr w:type="gramStart"/>
            <w:r>
              <w:rPr>
                <w:rFonts w:eastAsiaTheme="minorEastAsia" w:hAnsiTheme="minorEastAsia" w:hint="eastAsia"/>
                <w:kern w:val="0"/>
                <w:szCs w:val="18"/>
              </w:rPr>
              <w:t>主集</w:t>
            </w:r>
            <w:proofErr w:type="gramEnd"/>
            <w:r>
              <w:rPr>
                <w:rFonts w:eastAsiaTheme="minorEastAsia" w:hAnsiTheme="minorEastAsia" w:hint="eastAsia"/>
                <w:kern w:val="0"/>
                <w:szCs w:val="18"/>
              </w:rPr>
              <w:t>/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分集天线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主集、分集天线插拔容易、顺畅，不松动。</w:t>
            </w:r>
          </w:p>
          <w:p w:rsidR="00872791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 w:rsidRPr="00924C3F">
              <w:rPr>
                <w:rFonts w:eastAsiaTheme="minorEastAsia" w:hint="eastAsia"/>
                <w:szCs w:val="18"/>
                <w:highlight w:val="yellow"/>
              </w:rPr>
              <w:t>型</w:t>
            </w:r>
            <w:r>
              <w:rPr>
                <w:rFonts w:eastAsiaTheme="minorEastAsia" w:hint="eastAsia"/>
                <w:szCs w:val="18"/>
              </w:rPr>
              <w:t>号强度</w:t>
            </w:r>
            <w:r>
              <w:rPr>
                <w:rFonts w:eastAsiaTheme="minorEastAsia" w:hint="eastAsia"/>
                <w:szCs w:val="18"/>
              </w:rPr>
              <w:t>&gt;-85dBm</w:t>
            </w:r>
          </w:p>
          <w:p w:rsidR="00872791" w:rsidRPr="00636A64" w:rsidRDefault="00872791" w:rsidP="00826CA3">
            <w:pPr>
              <w:widowControl/>
              <w:jc w:val="left"/>
              <w:rPr>
                <w:rFonts w:eastAsiaTheme="minorEastAsia"/>
                <w:color w:val="0070C0"/>
                <w:szCs w:val="18"/>
              </w:rPr>
            </w:pPr>
            <w:r w:rsidRPr="00636A64">
              <w:rPr>
                <w:rFonts w:eastAsiaTheme="minorEastAsia" w:hint="eastAsia"/>
                <w:color w:val="0070C0"/>
                <w:szCs w:val="18"/>
              </w:rPr>
              <w:t>PC</w:t>
            </w:r>
            <w:r w:rsidRPr="00636A64">
              <w:rPr>
                <w:rFonts w:eastAsiaTheme="minorEastAsia" w:hint="eastAsia"/>
                <w:color w:val="0070C0"/>
                <w:szCs w:val="18"/>
              </w:rPr>
              <w:t>端测试工具可以看到信号强度</w:t>
            </w:r>
            <w:r>
              <w:rPr>
                <w:rFonts w:eastAsiaTheme="minorEastAsia" w:hint="eastAsia"/>
                <w:color w:val="0070C0"/>
                <w:szCs w:val="18"/>
              </w:rPr>
              <w:t>，自动判定</w:t>
            </w:r>
            <w:r>
              <w:rPr>
                <w:rFonts w:eastAsiaTheme="minorEastAsia" w:hint="eastAsia"/>
                <w:color w:val="0070C0"/>
                <w:szCs w:val="18"/>
              </w:rPr>
              <w:t>pass</w:t>
            </w:r>
          </w:p>
        </w:tc>
        <w:tc>
          <w:tcPr>
            <w:tcW w:w="1843" w:type="dxa"/>
            <w:shd w:val="clear" w:color="auto" w:fill="auto"/>
            <w:noWrap/>
          </w:tcPr>
          <w:p w:rsidR="00872791" w:rsidRPr="00280216" w:rsidRDefault="00872791" w:rsidP="00826CA3">
            <w:pPr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AnsiTheme="minorEastAsia" w:hint="eastAsia"/>
                <w:kern w:val="0"/>
                <w:szCs w:val="18"/>
              </w:rPr>
              <w:t>外部电源</w:t>
            </w:r>
            <w:r w:rsidRPr="00280216">
              <w:rPr>
                <w:rFonts w:eastAsiaTheme="minorEastAsia"/>
                <w:kern w:val="0"/>
                <w:szCs w:val="18"/>
              </w:rPr>
              <w:t>/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电池</w:t>
            </w:r>
            <w:proofErr w:type="gramStart"/>
            <w:r w:rsidRPr="00280216">
              <w:rPr>
                <w:rFonts w:eastAsiaTheme="minorEastAsia" w:hAnsiTheme="minorEastAsia"/>
                <w:kern w:val="0"/>
                <w:szCs w:val="18"/>
              </w:rPr>
              <w:t>供电切换供电切换</w:t>
            </w:r>
            <w:proofErr w:type="gramEnd"/>
            <w:r w:rsidRPr="00280216">
              <w:rPr>
                <w:rFonts w:eastAsiaTheme="minorEastAsia" w:hAnsiTheme="minorEastAsia"/>
                <w:kern w:val="0"/>
                <w:szCs w:val="18"/>
              </w:rPr>
              <w:t>测试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Pr="00F23310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 w:rsidRPr="00280216">
              <w:rPr>
                <w:rFonts w:eastAsiaTheme="minorEastAsia"/>
                <w:szCs w:val="18"/>
              </w:rPr>
              <w:t>1</w:t>
            </w:r>
            <w:r w:rsidR="004C29E0">
              <w:rPr>
                <w:rFonts w:eastAsiaTheme="minorEastAsia" w:hAnsiTheme="minorEastAsia"/>
                <w:szCs w:val="18"/>
              </w:rPr>
              <w:t>：开机状态，插拔</w:t>
            </w:r>
            <w:r w:rsidR="004C29E0">
              <w:rPr>
                <w:rFonts w:eastAsiaTheme="minorEastAsia" w:hAnsiTheme="minorEastAsia" w:hint="eastAsia"/>
                <w:szCs w:val="18"/>
              </w:rPr>
              <w:t>外电</w:t>
            </w:r>
            <w:r w:rsidRPr="00280216">
              <w:rPr>
                <w:rFonts w:eastAsiaTheme="minorEastAsia" w:hAnsiTheme="minorEastAsia"/>
                <w:szCs w:val="18"/>
              </w:rPr>
              <w:t>时，机器不能出现异常关机。</w:t>
            </w:r>
          </w:p>
        </w:tc>
        <w:tc>
          <w:tcPr>
            <w:tcW w:w="1843" w:type="dxa"/>
            <w:shd w:val="clear" w:color="auto" w:fill="auto"/>
            <w:noWrap/>
          </w:tcPr>
          <w:p w:rsidR="00872791" w:rsidRPr="00280216" w:rsidRDefault="00872791" w:rsidP="00826CA3">
            <w:pPr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6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SIM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卡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1</w:t>
            </w:r>
            <w:r>
              <w:rPr>
                <w:rFonts w:eastAsia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插拔</w:t>
            </w:r>
            <w:r w:rsidRPr="00280216">
              <w:rPr>
                <w:rFonts w:eastAsiaTheme="minorEastAsia"/>
                <w:szCs w:val="18"/>
              </w:rPr>
              <w:t>SIM</w:t>
            </w:r>
            <w:r w:rsidRPr="00280216">
              <w:rPr>
                <w:rFonts w:eastAsiaTheme="minorEastAsia" w:hAnsiTheme="minorEastAsia"/>
                <w:szCs w:val="18"/>
              </w:rPr>
              <w:t>卡顺畅；</w:t>
            </w:r>
          </w:p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2</w:t>
            </w:r>
            <w:r>
              <w:rPr>
                <w:rFonts w:eastAsia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能够识别</w:t>
            </w:r>
            <w:r w:rsidRPr="00280216">
              <w:rPr>
                <w:rFonts w:eastAsiaTheme="minorEastAsia"/>
                <w:szCs w:val="18"/>
              </w:rPr>
              <w:t>SIM</w:t>
            </w:r>
            <w:r w:rsidRPr="00280216">
              <w:rPr>
                <w:rFonts w:eastAsiaTheme="minorEastAsia" w:hAnsiTheme="minorEastAsia"/>
                <w:szCs w:val="18"/>
              </w:rPr>
              <w:t>卡；</w:t>
            </w:r>
          </w:p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3</w:t>
            </w:r>
            <w:r>
              <w:rPr>
                <w:rFonts w:eastAsiaTheme="minorEastAsia" w:hint="eastAsia"/>
                <w:szCs w:val="18"/>
              </w:rPr>
              <w:t>：</w:t>
            </w:r>
            <w:r w:rsidRPr="00280216">
              <w:rPr>
                <w:rFonts w:eastAsiaTheme="minorEastAsia"/>
                <w:szCs w:val="18"/>
              </w:rPr>
              <w:t>4G</w:t>
            </w:r>
            <w:r w:rsidRPr="00280216">
              <w:rPr>
                <w:rFonts w:eastAsiaTheme="minorEastAsia" w:hAnsiTheme="minorEastAsia"/>
                <w:szCs w:val="18"/>
              </w:rPr>
              <w:t>能够正常</w:t>
            </w:r>
            <w:r>
              <w:rPr>
                <w:rFonts w:eastAsiaTheme="minorEastAsia" w:hAnsiTheme="minorEastAsia" w:hint="eastAsia"/>
                <w:szCs w:val="18"/>
              </w:rPr>
              <w:t>联网</w:t>
            </w:r>
            <w:r w:rsidRPr="00280216">
              <w:rPr>
                <w:rFonts w:eastAsiaTheme="minorEastAsia" w:hAnsiTheme="minorEastAsia"/>
                <w:szCs w:val="18"/>
              </w:rPr>
              <w:t>。</w:t>
            </w:r>
          </w:p>
          <w:p w:rsidR="00872791" w:rsidRPr="00816C9D" w:rsidRDefault="00872791" w:rsidP="00826CA3">
            <w:pPr>
              <w:widowControl/>
              <w:jc w:val="left"/>
              <w:rPr>
                <w:rFonts w:eastAsiaTheme="minorEastAsia"/>
                <w:color w:val="0070C0"/>
                <w:szCs w:val="18"/>
              </w:rPr>
            </w:pP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端测试工具能读取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SIM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卡信息。</w:t>
            </w:r>
          </w:p>
        </w:tc>
        <w:tc>
          <w:tcPr>
            <w:tcW w:w="1843" w:type="dxa"/>
            <w:shd w:val="clear" w:color="auto" w:fill="auto"/>
            <w:noWrap/>
          </w:tcPr>
          <w:p w:rsidR="00872791" w:rsidRPr="00280216" w:rsidRDefault="00872791" w:rsidP="00826CA3">
            <w:pPr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功耗测试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开机电流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通过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高速直流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电源的正负</w:t>
            </w:r>
            <w:r w:rsidRPr="00280216">
              <w:rPr>
                <w:rFonts w:eastAsiaTheme="minorEastAsia"/>
                <w:kern w:val="0"/>
                <w:szCs w:val="18"/>
              </w:rPr>
              <w:t>PIN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，分别接在</w:t>
            </w:r>
            <w:r w:rsidRPr="00280216">
              <w:rPr>
                <w:rFonts w:eastAsiaTheme="minorEastAsia"/>
                <w:kern w:val="0"/>
                <w:szCs w:val="18"/>
              </w:rPr>
              <w:t>B+</w:t>
            </w:r>
            <w:r>
              <w:rPr>
                <w:rFonts w:eastAsiaTheme="minorEastAsia" w:hint="eastAsia"/>
                <w:kern w:val="0"/>
                <w:szCs w:val="18"/>
              </w:rPr>
              <w:t>/ACC</w:t>
            </w:r>
            <w:r>
              <w:rPr>
                <w:rFonts w:eastAsiaTheme="minorEastAsia" w:hint="eastAsia"/>
                <w:kern w:val="0"/>
                <w:szCs w:val="18"/>
              </w:rPr>
              <w:t>和</w:t>
            </w:r>
            <w:r w:rsidRPr="00280216">
              <w:rPr>
                <w:rFonts w:eastAsiaTheme="minorEastAsia"/>
                <w:kern w:val="0"/>
                <w:szCs w:val="18"/>
              </w:rPr>
              <w:t>B-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脚，输入电压</w:t>
            </w:r>
            <w:r w:rsidRPr="00280216">
              <w:rPr>
                <w:rFonts w:eastAsiaTheme="minorEastAsia"/>
                <w:kern w:val="0"/>
                <w:szCs w:val="18"/>
              </w:rPr>
              <w:t>12V</w:t>
            </w:r>
            <w:r>
              <w:rPr>
                <w:rFonts w:eastAsiaTheme="minorEastAsia" w:hAnsiTheme="minorEastAsia"/>
                <w:kern w:val="0"/>
                <w:szCs w:val="18"/>
              </w:rPr>
              <w:t>，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开机进入系统后，开机最大电流</w:t>
            </w:r>
            <w:r w:rsidRPr="00280216">
              <w:rPr>
                <w:rFonts w:eastAsiaTheme="minorEastAsia"/>
                <w:color w:val="00B0F0"/>
                <w:kern w:val="0"/>
                <w:szCs w:val="18"/>
              </w:rPr>
              <w:t>&lt;</w:t>
            </w:r>
            <w:r>
              <w:rPr>
                <w:rFonts w:eastAsiaTheme="minorEastAsia" w:hint="eastAsia"/>
                <w:color w:val="00B0F0"/>
                <w:kern w:val="0"/>
                <w:szCs w:val="18"/>
              </w:rPr>
              <w:t>200</w:t>
            </w:r>
            <w:r w:rsidRPr="00280216">
              <w:rPr>
                <w:rFonts w:eastAsiaTheme="minorEastAsia"/>
                <w:color w:val="00B0F0"/>
                <w:kern w:val="0"/>
                <w:szCs w:val="18"/>
              </w:rPr>
              <w:t>mA</w:t>
            </w:r>
            <w:r>
              <w:rPr>
                <w:rFonts w:eastAsiaTheme="minorEastAsia"/>
                <w:kern w:val="0"/>
                <w:szCs w:val="18"/>
              </w:rPr>
              <w:t xml:space="preserve"> </w:t>
            </w:r>
            <w:r>
              <w:rPr>
                <w:rFonts w:eastAsiaTheme="minorEastAsia" w:hint="eastAsia"/>
                <w:kern w:val="0"/>
                <w:szCs w:val="18"/>
              </w:rPr>
              <w:t>（不带电池）。</w:t>
            </w:r>
          </w:p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color w:val="00B0F0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：内置电池充电电流</w:t>
            </w:r>
            <w:r>
              <w:rPr>
                <w:rFonts w:eastAsiaTheme="minorEastAsia" w:hint="eastAsia"/>
                <w:kern w:val="0"/>
                <w:szCs w:val="18"/>
              </w:rPr>
              <w:t xml:space="preserve"> &lt;500mA</w:t>
            </w:r>
            <w:r w:rsidR="002C46E2">
              <w:rPr>
                <w:rFonts w:eastAsiaTheme="minorEastAsia" w:hint="eastAsia"/>
                <w:kern w:val="0"/>
                <w:szCs w:val="18"/>
              </w:rPr>
              <w:t>，整机电流</w:t>
            </w:r>
            <w:r w:rsidR="002C46E2">
              <w:rPr>
                <w:rFonts w:eastAsiaTheme="minorEastAsia" w:hint="eastAsia"/>
                <w:kern w:val="0"/>
                <w:szCs w:val="18"/>
              </w:rPr>
              <w:t>&lt;500mA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8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关机漏电流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E06B13" w:rsidRDefault="00872791" w:rsidP="00872791">
            <w:pPr>
              <w:pStyle w:val="af7"/>
              <w:widowControl/>
              <w:numPr>
                <w:ilvl w:val="0"/>
                <w:numId w:val="47"/>
              </w:numPr>
              <w:ind w:firstLineChars="0"/>
              <w:jc w:val="left"/>
              <w:rPr>
                <w:rFonts w:eastAsiaTheme="minorEastAsia"/>
                <w:kern w:val="0"/>
                <w:szCs w:val="18"/>
              </w:rPr>
            </w:pPr>
            <w:r w:rsidRPr="00E06B13">
              <w:rPr>
                <w:rFonts w:eastAsiaTheme="minorEastAsia" w:hAnsiTheme="minorEastAsia"/>
                <w:kern w:val="0"/>
                <w:szCs w:val="18"/>
              </w:rPr>
              <w:t>通过</w:t>
            </w:r>
            <w:r w:rsidRPr="00E06B13">
              <w:rPr>
                <w:rFonts w:eastAsiaTheme="minorEastAsia" w:hAnsiTheme="minorEastAsia" w:hint="eastAsia"/>
                <w:kern w:val="0"/>
                <w:szCs w:val="18"/>
              </w:rPr>
              <w:t>高速直流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电源的正负</w:t>
            </w:r>
            <w:r w:rsidRPr="00E06B13">
              <w:rPr>
                <w:rFonts w:eastAsiaTheme="minorEastAsia"/>
                <w:kern w:val="0"/>
                <w:szCs w:val="18"/>
              </w:rPr>
              <w:t>PIN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，分别接在</w:t>
            </w:r>
            <w:r w:rsidRPr="00E06B13">
              <w:rPr>
                <w:rFonts w:eastAsiaTheme="minorEastAsia" w:hAnsiTheme="minorEastAsia" w:hint="eastAsia"/>
                <w:kern w:val="0"/>
                <w:szCs w:val="18"/>
              </w:rPr>
              <w:t>车充的</w:t>
            </w:r>
            <w:r w:rsidRPr="00E06B13">
              <w:rPr>
                <w:rFonts w:eastAsiaTheme="minorEastAsia"/>
                <w:kern w:val="0"/>
                <w:szCs w:val="18"/>
              </w:rPr>
              <w:t>B+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/ACC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和</w:t>
            </w:r>
            <w:r w:rsidRPr="00E06B13">
              <w:rPr>
                <w:rFonts w:eastAsiaTheme="minorEastAsia"/>
                <w:kern w:val="0"/>
                <w:szCs w:val="18"/>
              </w:rPr>
              <w:t>B-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脚，输入电压</w:t>
            </w:r>
            <w:r w:rsidRPr="00E06B13">
              <w:rPr>
                <w:rFonts w:eastAsiaTheme="minorEastAsia"/>
                <w:kern w:val="0"/>
                <w:szCs w:val="18"/>
              </w:rPr>
              <w:t>12V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，按开机键开机</w:t>
            </w:r>
            <w:r w:rsidRPr="00E06B13">
              <w:rPr>
                <w:rFonts w:eastAsiaTheme="minorEastAsia" w:hAnsiTheme="minorEastAsia" w:hint="eastAsia"/>
                <w:kern w:val="0"/>
                <w:szCs w:val="18"/>
              </w:rPr>
              <w:t>。</w:t>
            </w:r>
            <w:r w:rsidRPr="00E06B13">
              <w:rPr>
                <w:rFonts w:eastAsiaTheme="minorEastAsia" w:hint="eastAsia"/>
                <w:kern w:val="0"/>
                <w:szCs w:val="18"/>
              </w:rPr>
              <w:lastRenderedPageBreak/>
              <w:t>开机进入系统后，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ACC OFF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关机，</w:t>
            </w:r>
            <w:r w:rsidRPr="00E06B13">
              <w:rPr>
                <w:rFonts w:eastAsiaTheme="minorEastAsia" w:hint="eastAsia"/>
                <w:kern w:val="0"/>
                <w:szCs w:val="18"/>
              </w:rPr>
              <w:t xml:space="preserve"> 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关机漏电流</w:t>
            </w:r>
            <w:r w:rsidRPr="00E06B13">
              <w:rPr>
                <w:rFonts w:eastAsiaTheme="minorEastAsia"/>
                <w:kern w:val="0"/>
                <w:szCs w:val="18"/>
              </w:rPr>
              <w:t>&lt;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5</w:t>
            </w:r>
            <w:r w:rsidRPr="00E06B13">
              <w:rPr>
                <w:rFonts w:eastAsiaTheme="minorEastAsia"/>
                <w:kern w:val="0"/>
                <w:szCs w:val="18"/>
              </w:rPr>
              <w:t>mA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。</w:t>
            </w:r>
          </w:p>
          <w:p w:rsidR="00872791" w:rsidRPr="00816C9D" w:rsidRDefault="00872791" w:rsidP="00872791">
            <w:pPr>
              <w:pStyle w:val="af7"/>
              <w:widowControl/>
              <w:numPr>
                <w:ilvl w:val="0"/>
                <w:numId w:val="47"/>
              </w:numPr>
              <w:ind w:firstLineChars="0"/>
              <w:jc w:val="left"/>
              <w:rPr>
                <w:rFonts w:eastAsiaTheme="minorEastAsia"/>
                <w:color w:val="0070C0"/>
                <w:kern w:val="0"/>
                <w:szCs w:val="18"/>
              </w:rPr>
            </w:pPr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PC</w:t>
            </w:r>
            <w:proofErr w:type="gramStart"/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端发指令</w:t>
            </w:r>
            <w:proofErr w:type="gramEnd"/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关机，各模块电源掉电，</w:t>
            </w:r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MCU</w:t>
            </w:r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深度休眠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lastRenderedPageBreak/>
              <w:t>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射频功能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E65FC0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  <w:highlight w:val="yellow"/>
              </w:rPr>
            </w:pPr>
            <w:r w:rsidRPr="00F23310">
              <w:rPr>
                <w:rFonts w:eastAsiaTheme="minorEastAsia"/>
                <w:kern w:val="0"/>
                <w:szCs w:val="18"/>
              </w:rPr>
              <w:t>4G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F23310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  <w:highlight w:val="yellow"/>
              </w:rPr>
            </w:pPr>
            <w:r w:rsidRPr="00F23310">
              <w:rPr>
                <w:rFonts w:eastAsiaTheme="minorEastAsia" w:hint="eastAsia"/>
                <w:kern w:val="0"/>
                <w:szCs w:val="18"/>
              </w:rPr>
              <w:t>1</w:t>
            </w:r>
            <w:r w:rsidRPr="00F23310">
              <w:rPr>
                <w:rFonts w:eastAsiaTheme="minorEastAsia" w:hint="eastAsia"/>
                <w:kern w:val="0"/>
                <w:szCs w:val="18"/>
              </w:rPr>
              <w:t>：</w:t>
            </w:r>
            <w:r w:rsidRPr="00F23310">
              <w:rPr>
                <w:rFonts w:eastAsiaTheme="minorEastAsia" w:hAnsiTheme="minorEastAsia"/>
                <w:kern w:val="0"/>
                <w:szCs w:val="18"/>
              </w:rPr>
              <w:t>信号强度判定：</w:t>
            </w:r>
            <w:r w:rsidRPr="00F23310">
              <w:rPr>
                <w:rFonts w:eastAsiaTheme="minorEastAsia"/>
                <w:kern w:val="0"/>
                <w:szCs w:val="18"/>
              </w:rPr>
              <w:t xml:space="preserve"> 4G</w:t>
            </w:r>
            <w:r w:rsidRPr="00F23310">
              <w:rPr>
                <w:rFonts w:eastAsiaTheme="minorEastAsia" w:hAnsiTheme="minorEastAsia"/>
                <w:kern w:val="0"/>
                <w:szCs w:val="18"/>
              </w:rPr>
              <w:t>信号</w:t>
            </w:r>
            <w:r w:rsidRPr="00F23310">
              <w:rPr>
                <w:rFonts w:asciiTheme="minorEastAsia" w:eastAsiaTheme="minorEastAsia" w:hAnsiTheme="minorEastAsia"/>
                <w:szCs w:val="18"/>
              </w:rPr>
              <w:t>≧</w:t>
            </w:r>
            <w:r w:rsidRPr="00F23310">
              <w:rPr>
                <w:rFonts w:eastAsiaTheme="minorEastAsia"/>
                <w:kern w:val="0"/>
                <w:szCs w:val="18"/>
              </w:rPr>
              <w:t>-85dBm</w:t>
            </w:r>
            <w:r w:rsidRPr="00F23310">
              <w:rPr>
                <w:rFonts w:eastAsiaTheme="minorEastAsia" w:hAnsiTheme="minorEastAsia"/>
                <w:kern w:val="0"/>
                <w:szCs w:val="18"/>
              </w:rPr>
              <w:t>。</w:t>
            </w:r>
            <w:r w:rsidRPr="00816C9D">
              <w:rPr>
                <w:rFonts w:eastAsiaTheme="minorEastAsia" w:hAnsiTheme="minorEastAsia"/>
                <w:color w:val="0070C0"/>
                <w:kern w:val="0"/>
                <w:szCs w:val="18"/>
              </w:rPr>
              <w:t>（待定，此</w:t>
            </w:r>
            <w:proofErr w:type="gramStart"/>
            <w:r w:rsidRPr="00816C9D">
              <w:rPr>
                <w:rFonts w:eastAsiaTheme="minorEastAsia" w:hAnsiTheme="minorEastAsia"/>
                <w:color w:val="0070C0"/>
                <w:kern w:val="0"/>
                <w:szCs w:val="18"/>
              </w:rPr>
              <w:t>值根据产线</w:t>
            </w:r>
            <w:proofErr w:type="gramEnd"/>
            <w:r w:rsidRPr="00816C9D">
              <w:rPr>
                <w:rFonts w:eastAsiaTheme="minorEastAsia" w:hAnsiTheme="minorEastAsia"/>
                <w:color w:val="0070C0"/>
                <w:kern w:val="0"/>
                <w:szCs w:val="18"/>
              </w:rPr>
              <w:t>实际情况确定）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6A286A" w:rsidRDefault="00872791" w:rsidP="00826CA3">
            <w:pPr>
              <w:widowControl/>
              <w:jc w:val="left"/>
              <w:rPr>
                <w:rFonts w:eastAsiaTheme="minorEastAsia"/>
                <w:color w:val="FF0000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GPS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napToGrid w:val="0"/>
                <w:color w:val="0070C0"/>
                <w:szCs w:val="18"/>
              </w:rPr>
            </w:pPr>
            <w:r w:rsidRPr="00280216">
              <w:rPr>
                <w:rFonts w:eastAsiaTheme="minorEastAsia"/>
                <w:snapToGrid w:val="0"/>
                <w:szCs w:val="18"/>
              </w:rPr>
              <w:t>1</w:t>
            </w:r>
            <w:r>
              <w:rPr>
                <w:rFonts w:eastAsiaTheme="minorEastAsia" w:hint="eastAsia"/>
                <w:snapToGrid w:val="0"/>
                <w:szCs w:val="18"/>
              </w:rPr>
              <w:t>：</w:t>
            </w:r>
            <w:r>
              <w:rPr>
                <w:rFonts w:eastAsiaTheme="minorEastAsia" w:hint="eastAsia"/>
                <w:snapToGrid w:val="0"/>
                <w:szCs w:val="18"/>
              </w:rPr>
              <w:t>GPS101</w:t>
            </w:r>
            <w:r>
              <w:rPr>
                <w:rFonts w:eastAsiaTheme="minorEastAsia" w:hAnsiTheme="minorEastAsia" w:hint="eastAsia"/>
                <w:snapToGrid w:val="0"/>
                <w:szCs w:val="18"/>
              </w:rPr>
              <w:t>传导</w:t>
            </w:r>
            <w:r w:rsidRPr="00280216">
              <w:rPr>
                <w:rFonts w:eastAsiaTheme="minorEastAsia" w:hAnsiTheme="minorEastAsia"/>
                <w:snapToGrid w:val="0"/>
                <w:szCs w:val="18"/>
              </w:rPr>
              <w:t>测试：</w:t>
            </w:r>
            <w:r w:rsidRPr="00280216">
              <w:rPr>
                <w:rFonts w:eastAsiaTheme="minorEastAsia"/>
                <w:snapToGrid w:val="0"/>
                <w:szCs w:val="18"/>
              </w:rPr>
              <w:t>-130dBm</w:t>
            </w:r>
            <w:r w:rsidRPr="00280216">
              <w:rPr>
                <w:rFonts w:eastAsiaTheme="minorEastAsia" w:hAnsiTheme="minorEastAsia"/>
                <w:snapToGrid w:val="0"/>
                <w:szCs w:val="18"/>
              </w:rPr>
              <w:t>信号输入，</w:t>
            </w:r>
            <w:r w:rsidRPr="00280216">
              <w:rPr>
                <w:rFonts w:eastAsiaTheme="minorEastAsia"/>
                <w:snapToGrid w:val="0"/>
                <w:szCs w:val="18"/>
              </w:rPr>
              <w:t>CN</w:t>
            </w:r>
            <w:r w:rsidRPr="00280216">
              <w:rPr>
                <w:rFonts w:eastAsiaTheme="minorEastAsia" w:hAnsiTheme="minorEastAsia"/>
                <w:snapToGrid w:val="0"/>
                <w:szCs w:val="18"/>
              </w:rPr>
              <w:t>值大于等于</w:t>
            </w:r>
            <w:r>
              <w:rPr>
                <w:rFonts w:eastAsiaTheme="minorEastAsia"/>
                <w:snapToGrid w:val="0"/>
                <w:szCs w:val="18"/>
              </w:rPr>
              <w:t>3</w:t>
            </w:r>
            <w:r>
              <w:rPr>
                <w:rFonts w:eastAsiaTheme="minorEastAsia" w:hint="eastAsia"/>
                <w:snapToGrid w:val="0"/>
                <w:szCs w:val="18"/>
              </w:rPr>
              <w:t>9</w:t>
            </w:r>
            <w:r w:rsidRPr="00280216">
              <w:rPr>
                <w:rFonts w:eastAsiaTheme="minorEastAsia"/>
                <w:snapToGrid w:val="0"/>
                <w:szCs w:val="18"/>
              </w:rPr>
              <w:t>dB</w:t>
            </w:r>
            <w:r>
              <w:rPr>
                <w:rFonts w:eastAsiaTheme="minorEastAsia" w:hAnsiTheme="minorEastAsia" w:hint="eastAsia"/>
                <w:snapToGrid w:val="0"/>
                <w:szCs w:val="18"/>
              </w:rPr>
              <w:t>，</w:t>
            </w:r>
            <w:r w:rsidRPr="00816C9D">
              <w:rPr>
                <w:rFonts w:eastAsiaTheme="minorEastAsia" w:hAnsiTheme="minorEastAsia" w:hint="eastAsia"/>
                <w:snapToGrid w:val="0"/>
                <w:color w:val="0070C0"/>
                <w:szCs w:val="18"/>
              </w:rPr>
              <w:t>PC</w:t>
            </w:r>
            <w:r w:rsidRPr="00816C9D">
              <w:rPr>
                <w:rFonts w:eastAsiaTheme="minorEastAsia" w:hAnsiTheme="minorEastAsia" w:hint="eastAsia"/>
                <w:snapToGrid w:val="0"/>
                <w:color w:val="0070C0"/>
                <w:szCs w:val="18"/>
              </w:rPr>
              <w:t>端测试工具自己判定</w:t>
            </w:r>
          </w:p>
          <w:p w:rsidR="00882C20" w:rsidRDefault="00882C20" w:rsidP="003424F5">
            <w:pPr>
              <w:pStyle w:val="HTML0"/>
              <w:spacing w:line="285" w:lineRule="atLeast"/>
              <w:textAlignment w:val="baseline"/>
              <w:rPr>
                <w:rFonts w:ascii="微软雅黑" w:eastAsia="微软雅黑" w:hAnsi="微软雅黑"/>
                <w:snapToGrid w:val="0"/>
                <w:sz w:val="18"/>
                <w:szCs w:val="18"/>
              </w:rPr>
            </w:pPr>
          </w:p>
          <w:p w:rsidR="009138A0" w:rsidRDefault="00882C20" w:rsidP="00882C20">
            <w:pPr>
              <w:pStyle w:val="HTML0"/>
              <w:spacing w:line="285" w:lineRule="atLeast"/>
              <w:textAlignment w:val="baseline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82C20">
              <w:rPr>
                <w:rFonts w:ascii="微软雅黑" w:eastAsia="微软雅黑" w:hAnsi="微软雅黑" w:hint="eastAsia"/>
                <w:snapToGrid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napToGrid w:val="0"/>
                <w:sz w:val="18"/>
                <w:szCs w:val="18"/>
              </w:rPr>
              <w:t xml:space="preserve"> </w:t>
            </w:r>
            <w:r w:rsidRPr="00882C20">
              <w:rPr>
                <w:rFonts w:ascii="微软雅黑" w:eastAsia="微软雅黑" w:hAnsi="微软雅黑" w:hint="eastAsia"/>
                <w:snapToGrid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napToGrid w:val="0"/>
                <w:sz w:val="18"/>
                <w:szCs w:val="18"/>
              </w:rPr>
              <w:t xml:space="preserve"> </w:t>
            </w:r>
            <w:r w:rsidR="003424F5" w:rsidRPr="00267A0E">
              <w:rPr>
                <w:rFonts w:ascii="微软雅黑" w:eastAsia="微软雅黑" w:hAnsi="微软雅黑" w:cs="Arial"/>
                <w:sz w:val="18"/>
                <w:szCs w:val="18"/>
              </w:rPr>
              <w:t>1分钟内可以搜到</w:t>
            </w:r>
            <w:r w:rsidR="003424F5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 w:rsidR="003424F5">
              <w:rPr>
                <w:rFonts w:ascii="微软雅黑" w:eastAsia="微软雅黑" w:hAnsi="微软雅黑" w:cs="Arial"/>
                <w:sz w:val="18"/>
                <w:szCs w:val="18"/>
              </w:rPr>
              <w:t>颗有用卫星定位</w:t>
            </w:r>
            <w:r w:rsidR="003424F5">
              <w:rPr>
                <w:rFonts w:ascii="微软雅黑" w:eastAsia="微软雅黑" w:hAnsi="微软雅黑" w:cs="Arial" w:hint="eastAsia"/>
                <w:sz w:val="18"/>
                <w:szCs w:val="18"/>
              </w:rPr>
              <w:t>，定位后LED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灯闪烁</w:t>
            </w:r>
            <w:r w:rsidR="003424F5">
              <w:rPr>
                <w:rFonts w:ascii="微软雅黑" w:eastAsia="微软雅黑" w:hAnsi="微软雅黑" w:cs="Arial" w:hint="eastAsia"/>
                <w:sz w:val="18"/>
                <w:szCs w:val="18"/>
              </w:rPr>
              <w:t>。</w:t>
            </w:r>
            <w:r w:rsidR="003424F5" w:rsidRPr="00267A0E">
              <w:rPr>
                <w:rFonts w:ascii="微软雅黑" w:eastAsia="微软雅黑" w:hAnsi="微软雅黑" w:cs="Arial"/>
                <w:sz w:val="18"/>
                <w:szCs w:val="18"/>
              </w:rPr>
              <w:t>可搜到卫星数大概10颗，3分钟左右，可用卫星在4-8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颗之间，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最高CN值&gt;48dB</w:t>
            </w:r>
            <w:r w:rsidR="009138A0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="009138A0">
              <w:rPr>
                <w:rFonts w:ascii="微软雅黑" w:eastAsia="微软雅黑" w:hAnsi="微软雅黑" w:cs="Arial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45dB </w:t>
            </w:r>
            <w:r w:rsidR="009138A0">
              <w:rPr>
                <w:rFonts w:ascii="微软雅黑" w:eastAsia="微软雅黑" w:hAnsi="微软雅黑" w:cs="Arial" w:hint="eastAsia"/>
                <w:sz w:val="18"/>
                <w:szCs w:val="18"/>
              </w:rPr>
              <w:t>卫星数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&gt;3颗</w:t>
            </w:r>
            <w:r w:rsidR="003424F5" w:rsidRPr="00267A0E">
              <w:rPr>
                <w:rFonts w:ascii="微软雅黑" w:eastAsia="微软雅黑" w:hAnsi="微软雅黑" w:cs="Arial"/>
                <w:sz w:val="18"/>
                <w:szCs w:val="18"/>
              </w:rPr>
              <w:t>；</w:t>
            </w:r>
            <w:r w:rsidR="009138A0">
              <w:rPr>
                <w:rFonts w:ascii="微软雅黑" w:eastAsia="微软雅黑" w:hAnsi="微软雅黑" w:cs="Arial" w:hint="eastAsia"/>
                <w:sz w:val="18"/>
                <w:szCs w:val="18"/>
              </w:rPr>
              <w:t>&gt;40dB 卫星数&gt;3颗</w:t>
            </w:r>
            <w:r w:rsidR="009138A0" w:rsidRPr="00267A0E">
              <w:rPr>
                <w:rFonts w:ascii="微软雅黑" w:eastAsia="微软雅黑" w:hAnsi="微软雅黑" w:cs="Arial"/>
                <w:sz w:val="18"/>
                <w:szCs w:val="18"/>
              </w:rPr>
              <w:t>；</w:t>
            </w:r>
          </w:p>
          <w:p w:rsidR="001961F1" w:rsidRDefault="001961F1" w:rsidP="00882C20">
            <w:pPr>
              <w:pStyle w:val="HTML0"/>
              <w:spacing w:line="285" w:lineRule="atLeast"/>
              <w:textAlignment w:val="baseline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6" w:name="_GoBack"/>
            <w:bookmarkEnd w:id="6"/>
          </w:p>
          <w:p w:rsidR="003424F5" w:rsidRPr="00882C20" w:rsidRDefault="00882C20" w:rsidP="00882C20">
            <w:pPr>
              <w:pStyle w:val="HTML0"/>
              <w:spacing w:line="285" w:lineRule="atLeast"/>
              <w:textAlignment w:val="baseline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 w:rsidR="003424F5">
              <w:rPr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  <w:r w:rsidR="003424F5" w:rsidRPr="00267A0E">
              <w:rPr>
                <w:rFonts w:ascii="微软雅黑" w:eastAsia="微软雅黑" w:hAnsi="微软雅黑" w:cs="Arial"/>
                <w:sz w:val="18"/>
                <w:szCs w:val="18"/>
              </w:rPr>
              <w:t>冷启动时间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&lt;60S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线束功能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ACC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检测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>
              <w:rPr>
                <w:rFonts w:eastAsiaTheme="minorEastAsia" w:hAnsiTheme="minorEastAsia" w:hint="eastAsia"/>
                <w:szCs w:val="18"/>
              </w:rPr>
              <w:t xml:space="preserve"> ACC ON</w:t>
            </w:r>
            <w:r>
              <w:rPr>
                <w:rFonts w:eastAsiaTheme="minorEastAsia" w:hAnsiTheme="minorEastAsia" w:hint="eastAsia"/>
                <w:szCs w:val="18"/>
              </w:rPr>
              <w:t>点火后，检测到</w:t>
            </w:r>
            <w:proofErr w:type="gramStart"/>
            <w:r>
              <w:rPr>
                <w:rFonts w:eastAsiaTheme="minorEastAsia" w:hAnsiTheme="minorEastAsia" w:hint="eastAsia"/>
                <w:szCs w:val="18"/>
              </w:rPr>
              <w:t>到</w:t>
            </w:r>
            <w:proofErr w:type="gramEnd"/>
            <w:r>
              <w:rPr>
                <w:rFonts w:eastAsiaTheme="minorEastAsia" w:hAnsiTheme="minorEastAsia" w:hint="eastAsia"/>
                <w:szCs w:val="18"/>
              </w:rPr>
              <w:t>高电平后，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端显示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 xml:space="preserve">ACC ON 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，自动判定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12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电压检测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816C9D" w:rsidRDefault="00872791" w:rsidP="00826CA3">
            <w:pPr>
              <w:widowControl/>
              <w:jc w:val="left"/>
              <w:rPr>
                <w:rFonts w:eastAsiaTheme="minorEastAsia" w:hAnsiTheme="minorEastAsia"/>
                <w:color w:val="0070C0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：外电输入电压</w:t>
            </w:r>
            <w:r>
              <w:rPr>
                <w:rFonts w:eastAsiaTheme="minorEastAsia" w:hAnsiTheme="minorEastAsia" w:hint="eastAsia"/>
                <w:szCs w:val="18"/>
              </w:rPr>
              <w:t>12V</w:t>
            </w:r>
            <w:r>
              <w:rPr>
                <w:rFonts w:eastAsiaTheme="minorEastAsia" w:hAnsiTheme="minorEastAsia" w:hint="eastAsia"/>
                <w:szCs w:val="18"/>
              </w:rPr>
              <w:t>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端测试工具显示电瓶电压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12V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，自动判定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pass</w:t>
            </w:r>
          </w:p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：内置电池电压检测，电池端设定</w:t>
            </w:r>
            <w:r>
              <w:rPr>
                <w:rFonts w:eastAsiaTheme="minorEastAsia" w:hAnsiTheme="minorEastAsia" w:hint="eastAsia"/>
                <w:szCs w:val="18"/>
              </w:rPr>
              <w:t>4V</w:t>
            </w:r>
            <w:r>
              <w:rPr>
                <w:rFonts w:eastAsiaTheme="minorEastAsia" w:hAnsiTheme="minorEastAsia" w:hint="eastAsia"/>
                <w:szCs w:val="18"/>
              </w:rPr>
              <w:t>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端测试工具显示电池电压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2V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13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路</w:t>
            </w:r>
            <w:r w:rsidRPr="00280216">
              <w:rPr>
                <w:rFonts w:eastAsiaTheme="minorEastAsia"/>
                <w:kern w:val="0"/>
                <w:szCs w:val="18"/>
              </w:rPr>
              <w:t>RS232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打开测试工具，外</w:t>
            </w:r>
            <w:r>
              <w:rPr>
                <w:rFonts w:eastAsiaTheme="minorEastAsia" w:hAnsiTheme="minorEastAsia" w:hint="eastAsia"/>
                <w:szCs w:val="18"/>
              </w:rPr>
              <w:t>接</w:t>
            </w:r>
            <w:r w:rsidRPr="00280216">
              <w:rPr>
                <w:rFonts w:eastAsiaTheme="minorEastAsia" w:hAnsiTheme="minorEastAsia"/>
                <w:szCs w:val="18"/>
              </w:rPr>
              <w:t>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 w:hAnsiTheme="minorEastAsia"/>
                <w:szCs w:val="18"/>
              </w:rPr>
              <w:t>串口收发数据是否正常</w:t>
            </w:r>
            <w:r>
              <w:rPr>
                <w:rFonts w:eastAsiaTheme="minorEastAsia" w:hAnsiTheme="minorEastAsia" w:hint="eastAsia"/>
                <w:szCs w:val="18"/>
              </w:rPr>
              <w:t>；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  <w:p w:rsidR="00872791" w:rsidRPr="00485B66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：打开串口工具，</w:t>
            </w:r>
            <w:r w:rsidRPr="00280216">
              <w:rPr>
                <w:rFonts w:eastAsiaTheme="minorEastAsia" w:hAnsiTheme="minorEastAsia"/>
                <w:szCs w:val="18"/>
              </w:rPr>
              <w:t>外</w:t>
            </w:r>
            <w:r>
              <w:rPr>
                <w:rFonts w:eastAsiaTheme="minorEastAsia" w:hAnsiTheme="minorEastAsia" w:hint="eastAsia"/>
                <w:szCs w:val="18"/>
              </w:rPr>
              <w:t>接</w:t>
            </w:r>
            <w:r w:rsidRPr="00280216">
              <w:rPr>
                <w:rFonts w:eastAsiaTheme="minorEastAsia" w:hAnsiTheme="minorEastAsia"/>
                <w:szCs w:val="18"/>
              </w:rPr>
              <w:t>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 w:hAnsiTheme="minorEastAsia"/>
                <w:szCs w:val="18"/>
              </w:rPr>
              <w:t>串口收发数据是否正常</w:t>
            </w:r>
            <w:r>
              <w:rPr>
                <w:rFonts w:eastAsiaTheme="minorEastAsia" w:hAnsiTheme="minorEastAsia" w:hint="eastAsia"/>
                <w:szCs w:val="18"/>
              </w:rPr>
              <w:t>。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路</w:t>
            </w:r>
            <w:r w:rsidRPr="00280216">
              <w:rPr>
                <w:rFonts w:eastAsiaTheme="minorEastAsia"/>
                <w:kern w:val="0"/>
                <w:szCs w:val="18"/>
              </w:rPr>
              <w:t>CAN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485B66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打开测试工具，</w:t>
            </w:r>
            <w:r>
              <w:rPr>
                <w:rFonts w:eastAsiaTheme="minorEastAsia" w:hAnsiTheme="minorEastAsia"/>
                <w:szCs w:val="18"/>
              </w:rPr>
              <w:t>外接上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/>
                <w:kern w:val="0"/>
                <w:szCs w:val="18"/>
              </w:rPr>
              <w:t xml:space="preserve"> CAN</w:t>
            </w:r>
            <w:r w:rsidRPr="00280216">
              <w:rPr>
                <w:rFonts w:eastAsiaTheme="minorEastAsia" w:hAnsiTheme="minorEastAsia"/>
                <w:szCs w:val="18"/>
              </w:rPr>
              <w:t>收发数据是否正常。</w:t>
            </w:r>
            <w:r>
              <w:rPr>
                <w:rFonts w:eastAsiaTheme="minorEastAsia" w:hAnsiTheme="minorEastAsia" w:hint="eastAsia"/>
                <w:szCs w:val="18"/>
              </w:rPr>
              <w:t>（共有</w:t>
            </w: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路</w:t>
            </w:r>
            <w:r w:rsidRPr="00280216">
              <w:rPr>
                <w:rFonts w:eastAsiaTheme="minorEastAsia"/>
                <w:kern w:val="0"/>
                <w:szCs w:val="18"/>
              </w:rPr>
              <w:t>CAN</w:t>
            </w:r>
            <w:r>
              <w:rPr>
                <w:rFonts w:eastAsiaTheme="minorEastAsia" w:hAnsiTheme="minorEastAsia" w:hint="eastAsia"/>
                <w:szCs w:val="18"/>
              </w:rPr>
              <w:t>），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sz w:val="20"/>
                <w:szCs w:val="20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RS485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Pr="00485B66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打开测试工具，</w:t>
            </w:r>
            <w:r>
              <w:rPr>
                <w:rFonts w:eastAsiaTheme="minorEastAsia" w:hAnsiTheme="minorEastAsia"/>
                <w:szCs w:val="18"/>
              </w:rPr>
              <w:t>外接上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/>
                <w:kern w:val="0"/>
                <w:szCs w:val="18"/>
              </w:rPr>
              <w:t xml:space="preserve"> </w:t>
            </w:r>
            <w:r>
              <w:rPr>
                <w:rFonts w:eastAsiaTheme="minorEastAsia" w:hint="eastAsia"/>
                <w:kern w:val="0"/>
                <w:szCs w:val="18"/>
              </w:rPr>
              <w:t>RS485</w:t>
            </w:r>
            <w:r w:rsidRPr="00280216">
              <w:rPr>
                <w:rFonts w:eastAsiaTheme="minorEastAsia" w:hAnsiTheme="minorEastAsia"/>
                <w:szCs w:val="18"/>
              </w:rPr>
              <w:t>收发数据是否正常。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接</w:t>
            </w:r>
            <w:r>
              <w:rPr>
                <w:rFonts w:eastAsiaTheme="minorEastAsia" w:hint="eastAsia"/>
                <w:kern w:val="0"/>
                <w:szCs w:val="18"/>
              </w:rPr>
              <w:t>RS485</w:t>
            </w:r>
            <w:r>
              <w:rPr>
                <w:rFonts w:eastAsiaTheme="minorEastAsia" w:hint="eastAsia"/>
                <w:kern w:val="0"/>
                <w:szCs w:val="18"/>
              </w:rPr>
              <w:t>转</w:t>
            </w:r>
            <w:r>
              <w:rPr>
                <w:rFonts w:eastAsiaTheme="minorEastAsia" w:hint="eastAsia"/>
                <w:kern w:val="0"/>
                <w:szCs w:val="18"/>
              </w:rPr>
              <w:t>RS232</w:t>
            </w:r>
            <w:r>
              <w:rPr>
                <w:rFonts w:eastAsiaTheme="minorEastAsia" w:hint="eastAsia"/>
                <w:kern w:val="0"/>
                <w:szCs w:val="18"/>
              </w:rPr>
              <w:t>外设测试数据收发</w:t>
            </w: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16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Input IO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四路输入</w:t>
            </w:r>
            <w:r>
              <w:rPr>
                <w:rFonts w:eastAsiaTheme="minorEastAsia" w:hAnsiTheme="minorEastAsia" w:hint="eastAsia"/>
                <w:szCs w:val="18"/>
              </w:rPr>
              <w:t>IO</w:t>
            </w:r>
            <w:r>
              <w:rPr>
                <w:rFonts w:eastAsiaTheme="minorEastAsia" w:hAnsiTheme="minorEastAsia" w:hint="eastAsia"/>
                <w:szCs w:val="18"/>
              </w:rPr>
              <w:t>接入</w:t>
            </w:r>
            <w:r>
              <w:rPr>
                <w:rFonts w:eastAsiaTheme="minorEastAsia" w:hAnsiTheme="minorEastAsia" w:hint="eastAsia"/>
                <w:szCs w:val="18"/>
              </w:rPr>
              <w:t>DC12V</w:t>
            </w:r>
            <w:r>
              <w:rPr>
                <w:rFonts w:eastAsiaTheme="minorEastAsia" w:hAnsiTheme="minorEastAsia" w:hint="eastAsia"/>
                <w:szCs w:val="18"/>
              </w:rPr>
              <w:t>，检测到高电平后，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端显示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IO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输入状态，自动判定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17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Output IO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路输出</w:t>
            </w:r>
            <w:r>
              <w:rPr>
                <w:rFonts w:eastAsiaTheme="minorEastAsia" w:hAnsiTheme="minorEastAsia" w:hint="eastAsia"/>
                <w:szCs w:val="18"/>
              </w:rPr>
              <w:t>IO</w:t>
            </w:r>
            <w:r>
              <w:rPr>
                <w:rFonts w:eastAsiaTheme="minorEastAsia" w:hAnsiTheme="minorEastAsia" w:hint="eastAsia"/>
                <w:szCs w:val="18"/>
              </w:rPr>
              <w:t>，</w:t>
            </w:r>
            <w:r>
              <w:rPr>
                <w:rFonts w:eastAsiaTheme="minorEastAsia" w:hAnsiTheme="minorEastAsia" w:hint="eastAsia"/>
                <w:szCs w:val="18"/>
              </w:rPr>
              <w:t xml:space="preserve"> PC</w:t>
            </w:r>
            <w:r>
              <w:rPr>
                <w:rFonts w:eastAsiaTheme="minorEastAsia" w:hAnsiTheme="minorEastAsia" w:hint="eastAsia"/>
                <w:szCs w:val="18"/>
              </w:rPr>
              <w:t>端控制，</w:t>
            </w:r>
            <w:r>
              <w:rPr>
                <w:rFonts w:eastAsiaTheme="minorEastAsia" w:hAnsiTheme="minorEastAsia" w:hint="eastAsia"/>
                <w:szCs w:val="18"/>
              </w:rPr>
              <w:t xml:space="preserve">IO </w:t>
            </w:r>
            <w:r>
              <w:rPr>
                <w:rFonts w:eastAsiaTheme="minorEastAsia" w:hAnsiTheme="minorEastAsia" w:hint="eastAsia"/>
                <w:szCs w:val="18"/>
              </w:rPr>
              <w:t>输出</w:t>
            </w:r>
            <w:r>
              <w:rPr>
                <w:rFonts w:eastAsiaTheme="minorEastAsia" w:hAnsiTheme="minorEastAsia" w:hint="eastAsia"/>
                <w:szCs w:val="18"/>
              </w:rPr>
              <w:t>12V</w:t>
            </w:r>
            <w:r>
              <w:rPr>
                <w:rFonts w:eastAsiaTheme="minorEastAsia" w:hAnsiTheme="minorEastAsia" w:hint="eastAsia"/>
                <w:szCs w:val="18"/>
              </w:rPr>
              <w:t>电压。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跟输入电源变化而变化</w:t>
            </w: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其他功能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791" w:rsidRPr="00280216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LED</w:t>
            </w:r>
            <w:r>
              <w:rPr>
                <w:rFonts w:eastAsiaTheme="minorEastAsia" w:hint="eastAsia"/>
                <w:kern w:val="0"/>
                <w:szCs w:val="18"/>
              </w:rPr>
              <w:t>指示灯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1: LTE  LED</w:t>
            </w:r>
            <w:r>
              <w:rPr>
                <w:rFonts w:eastAsiaTheme="minorEastAsia" w:hAnsiTheme="minorEastAsia" w:hint="eastAsia"/>
                <w:szCs w:val="18"/>
              </w:rPr>
              <w:t>指示灯正常点亮。</w:t>
            </w:r>
          </w:p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2: GNSS LED</w:t>
            </w:r>
            <w:r>
              <w:rPr>
                <w:rFonts w:eastAsiaTheme="minorEastAsia" w:hAnsiTheme="minorEastAsia" w:hint="eastAsia"/>
                <w:szCs w:val="18"/>
              </w:rPr>
              <w:t>指示灯正常点亮。</w:t>
            </w:r>
          </w:p>
          <w:p w:rsidR="00872791" w:rsidRPr="00816C9D" w:rsidRDefault="00872791" w:rsidP="00826CA3">
            <w:pPr>
              <w:widowControl/>
              <w:jc w:val="left"/>
              <w:rPr>
                <w:rFonts w:eastAsiaTheme="minorEastAsia" w:hAnsiTheme="minorEastAsia"/>
                <w:color w:val="0070C0"/>
                <w:szCs w:val="18"/>
              </w:rPr>
            </w:pP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 xml:space="preserve">PC 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端测试工具直接发指令点亮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872791" w:rsidRPr="00280216" w:rsidTr="00826CA3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19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滑动开关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：滑动开关左右滑动正常，顺畅。</w:t>
            </w:r>
          </w:p>
          <w:p w:rsidR="00872791" w:rsidRDefault="00872791" w:rsidP="00826CA3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：滑动到</w:t>
            </w:r>
            <w:r>
              <w:rPr>
                <w:rFonts w:eastAsiaTheme="minorEastAsia" w:hAnsiTheme="minorEastAsia" w:hint="eastAsia"/>
                <w:szCs w:val="18"/>
              </w:rPr>
              <w:t>ON</w:t>
            </w:r>
            <w:r>
              <w:rPr>
                <w:rFonts w:eastAsiaTheme="minorEastAsia" w:hAnsiTheme="minorEastAsia" w:hint="eastAsia"/>
                <w:szCs w:val="18"/>
              </w:rPr>
              <w:t>，电池给系统供电，滑动到</w:t>
            </w:r>
            <w:r>
              <w:rPr>
                <w:rFonts w:eastAsiaTheme="minorEastAsia" w:hAnsiTheme="minorEastAsia" w:hint="eastAsia"/>
                <w:szCs w:val="18"/>
              </w:rPr>
              <w:t>OFF</w:t>
            </w:r>
            <w:r>
              <w:rPr>
                <w:rFonts w:eastAsiaTheme="minorEastAsia" w:hAnsiTheme="minorEastAsia" w:hint="eastAsia"/>
                <w:szCs w:val="18"/>
              </w:rPr>
              <w:t>，电池不给系统供电。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2791" w:rsidRDefault="00872791" w:rsidP="00826CA3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</w:tbl>
    <w:p w:rsidR="00192D1D" w:rsidRPr="00872791" w:rsidRDefault="00192D1D" w:rsidP="00BB14F6">
      <w:pPr>
        <w:rPr>
          <w:rFonts w:ascii="微软雅黑" w:eastAsia="微软雅黑" w:hAnsi="微软雅黑"/>
          <w:b/>
          <w:sz w:val="20"/>
          <w:szCs w:val="20"/>
        </w:rPr>
      </w:pPr>
    </w:p>
    <w:sectPr w:rsidR="00192D1D" w:rsidRPr="00872791" w:rsidSect="00CC4840">
      <w:headerReference w:type="default" r:id="rId10"/>
      <w:footerReference w:type="default" r:id="rId11"/>
      <w:pgSz w:w="11906" w:h="16838" w:code="9"/>
      <w:pgMar w:top="1259" w:right="851" w:bottom="794" w:left="1134" w:header="777" w:footer="442" w:gutter="0"/>
      <w:paperSrc w:first="25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092" w:rsidRDefault="00362092">
      <w:r>
        <w:separator/>
      </w:r>
    </w:p>
  </w:endnote>
  <w:endnote w:type="continuationSeparator" w:id="0">
    <w:p w:rsidR="00362092" w:rsidRDefault="0036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3AB" w:rsidRDefault="000213AB">
    <w:pPr>
      <w:pStyle w:val="af1"/>
    </w:pPr>
    <w:r>
      <w:rPr>
        <w:rFonts w:hint="eastAsia"/>
      </w:rPr>
      <w:t>深圳合众思壮科技</w:t>
    </w:r>
    <w:r>
      <w:t>有限公司</w:t>
    </w:r>
    <w:r>
      <w:rPr>
        <w:rFonts w:hint="eastAsia"/>
      </w:rPr>
      <w:t xml:space="preserve">                                                        </w:t>
    </w:r>
  </w:p>
  <w:p w:rsidR="00F43FA1" w:rsidRDefault="00F43FA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092" w:rsidRDefault="00362092">
      <w:r>
        <w:separator/>
      </w:r>
    </w:p>
  </w:footnote>
  <w:footnote w:type="continuationSeparator" w:id="0">
    <w:p w:rsidR="00362092" w:rsidRDefault="00362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3AB" w:rsidRPr="00634A7A" w:rsidRDefault="00634A7A" w:rsidP="00634A7A">
    <w:pPr>
      <w:pStyle w:val="af0"/>
      <w:jc w:val="both"/>
    </w:pPr>
    <w:proofErr w:type="spellStart"/>
    <w:r w:rsidRPr="009817E6">
      <w:rPr>
        <w:b/>
        <w:color w:val="C00000"/>
        <w:sz w:val="36"/>
        <w:szCs w:val="36"/>
      </w:rPr>
      <w:t>U</w:t>
    </w:r>
    <w:r w:rsidRPr="009817E6">
      <w:rPr>
        <w:rFonts w:hint="eastAsia"/>
        <w:b/>
        <w:color w:val="C00000"/>
        <w:sz w:val="36"/>
        <w:szCs w:val="36"/>
      </w:rPr>
      <w:t>ni</w:t>
    </w:r>
    <w:r w:rsidRPr="009817E6">
      <w:rPr>
        <w:b/>
        <w:color w:val="C00000"/>
        <w:sz w:val="36"/>
        <w:szCs w:val="36"/>
      </w:rPr>
      <w:t>S</w:t>
    </w:r>
    <w:r w:rsidRPr="009817E6">
      <w:rPr>
        <w:rFonts w:hint="eastAsia"/>
        <w:b/>
        <w:color w:val="C00000"/>
        <w:sz w:val="36"/>
        <w:szCs w:val="36"/>
      </w:rPr>
      <w:t>trong</w:t>
    </w:r>
    <w:proofErr w:type="spellEnd"/>
    <w:r>
      <w:rPr>
        <w:b/>
        <w:color w:val="FF0000"/>
        <w:sz w:val="36"/>
        <w:szCs w:val="36"/>
      </w:rPr>
      <w:ptab w:relativeTo="margin" w:alignment="center" w:leader="none"/>
    </w:r>
    <w:r>
      <w:ptab w:relativeTo="margin" w:alignment="right" w:leader="none"/>
    </w:r>
    <w:r>
      <w:rPr>
        <w:rFonts w:hint="eastAsia"/>
        <w:b/>
        <w:sz w:val="24"/>
        <w:szCs w:val="24"/>
      </w:rPr>
      <w:t xml:space="preserve">E9633 </w:t>
    </w:r>
    <w:r>
      <w:rPr>
        <w:rFonts w:hint="eastAsia"/>
        <w:b/>
        <w:sz w:val="24"/>
        <w:szCs w:val="24"/>
      </w:rPr>
      <w:t>整机硬件测试标准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3AB" w:rsidRPr="00CD46F8" w:rsidRDefault="000213AB">
    <w:pPr>
      <w:pStyle w:val="af0"/>
      <w:jc w:val="both"/>
    </w:pPr>
    <w:r>
      <w:rPr>
        <w:rFonts w:hint="eastAsia"/>
        <w:noProof/>
      </w:rPr>
      <w:t>合众思壮</w:t>
    </w:r>
    <w:r>
      <w:rPr>
        <w:rFonts w:hint="eastAsia"/>
      </w:rPr>
      <w:t xml:space="preserve">                               </w:t>
    </w:r>
    <w:r>
      <w:rPr>
        <w:rFonts w:hint="eastAsia"/>
      </w:rPr>
      <w:t>版本：</w:t>
    </w:r>
    <w:r>
      <w:rPr>
        <w:rFonts w:hint="eastAsia"/>
      </w:rPr>
      <w:t xml:space="preserve">1.0    </w:t>
    </w:r>
    <w:r>
      <w:rPr>
        <w:rFonts w:hint="eastAsia"/>
        <w:b/>
      </w:rPr>
      <w:t xml:space="preserve">                </w:t>
    </w:r>
    <w:r>
      <w:rPr>
        <w:rFonts w:hint="eastAsia"/>
      </w:rPr>
      <w:t>文档名称：</w:t>
    </w:r>
    <w:r w:rsidR="00EA5739">
      <w:rPr>
        <w:rFonts w:hint="eastAsia"/>
      </w:rPr>
      <w:t>E</w:t>
    </w:r>
    <w:r w:rsidR="0063620C">
      <w:t>963</w:t>
    </w:r>
    <w:r w:rsidR="00831086">
      <w:rPr>
        <w:rFonts w:hint="eastAsia"/>
      </w:rPr>
      <w:t>3</w:t>
    </w:r>
    <w:r w:rsidR="00EA5739">
      <w:rPr>
        <w:rFonts w:hint="eastAsia"/>
      </w:rPr>
      <w:t xml:space="preserve"> </w:t>
    </w:r>
    <w:r w:rsidR="00EA5739">
      <w:rPr>
        <w:rFonts w:hint="eastAsia"/>
      </w:rPr>
      <w:t>整机硬件</w:t>
    </w:r>
    <w:r>
      <w:rPr>
        <w:rFonts w:hint="eastAsia"/>
      </w:rPr>
      <w:t>检验规范</w:t>
    </w:r>
    <w:r>
      <w:rPr>
        <w:rFonts w:hint="eastAsia"/>
      </w:rPr>
      <w:t xml:space="preserve"> </w:t>
    </w:r>
    <w:r>
      <w:rPr>
        <w:rFonts w:ascii="黑体" w:eastAsia="黑体" w:hint="eastAsia"/>
        <w:b/>
        <w:sz w:val="32"/>
        <w:szCs w:val="32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0F5"/>
    <w:multiLevelType w:val="multilevel"/>
    <w:tmpl w:val="3E26A950"/>
    <w:lvl w:ilvl="0">
      <w:start w:val="4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1">
      <w:start w:val="2"/>
      <w:numFmt w:val="decimal"/>
      <w:lvlText w:val="%1．%2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2">
      <w:start w:val="3"/>
      <w:numFmt w:val="decimal"/>
      <w:lvlText w:val="%1．%2．%3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3">
      <w:start w:val="3"/>
      <w:numFmt w:val="decimal"/>
      <w:lvlText w:val="%1．%2．%3．%4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4">
      <w:start w:val="5"/>
      <w:numFmt w:val="decimal"/>
      <w:lvlText w:val="%1．%2．%3．%4．%5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5">
      <w:start w:val="1"/>
      <w:numFmt w:val="decimal"/>
      <w:lvlText w:val="%1．%2．%3．%4．%5.%6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6">
      <w:start w:val="1"/>
      <w:numFmt w:val="decimal"/>
      <w:lvlText w:val="%1．%2．%3．%4．%5.%6.%7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7">
      <w:start w:val="1"/>
      <w:numFmt w:val="decimal"/>
      <w:lvlText w:val="%1．%2．%3．%4．%5.%6.%7.%8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8">
      <w:start w:val="1"/>
      <w:numFmt w:val="decimal"/>
      <w:lvlText w:val="%1．%2．%3．%4．%5.%6.%7.%8.%9"/>
      <w:lvlJc w:val="left"/>
      <w:pPr>
        <w:tabs>
          <w:tab w:val="num" w:pos="2100"/>
        </w:tabs>
        <w:ind w:left="2100" w:hanging="2100"/>
      </w:pPr>
      <w:rPr>
        <w:rFonts w:hint="eastAsia"/>
      </w:rPr>
    </w:lvl>
  </w:abstractNum>
  <w:abstractNum w:abstractNumId="1">
    <w:nsid w:val="12B8431C"/>
    <w:multiLevelType w:val="hybridMultilevel"/>
    <w:tmpl w:val="5E068A34"/>
    <w:lvl w:ilvl="0" w:tplc="937C8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30B2C"/>
    <w:multiLevelType w:val="hybridMultilevel"/>
    <w:tmpl w:val="A454BF6A"/>
    <w:lvl w:ilvl="0" w:tplc="F61AE0AC">
      <w:start w:val="1"/>
      <w:numFmt w:val="decimalEnclosedCircle"/>
      <w:lvlText w:val="注%1"/>
      <w:lvlJc w:val="left"/>
      <w:pPr>
        <w:ind w:left="420" w:hanging="42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A4F74"/>
    <w:multiLevelType w:val="hybridMultilevel"/>
    <w:tmpl w:val="113C9DC6"/>
    <w:lvl w:ilvl="0" w:tplc="24C89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5B2EC1"/>
    <w:multiLevelType w:val="hybridMultilevel"/>
    <w:tmpl w:val="82F8D786"/>
    <w:lvl w:ilvl="0" w:tplc="FBD6EF18">
      <w:start w:val="1"/>
      <w:numFmt w:val="bullet"/>
      <w:pStyle w:val="5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F6C1BEF"/>
    <w:multiLevelType w:val="hybridMultilevel"/>
    <w:tmpl w:val="B84CC9E8"/>
    <w:lvl w:ilvl="0" w:tplc="528EA5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E24F59"/>
    <w:multiLevelType w:val="multilevel"/>
    <w:tmpl w:val="60D07A4C"/>
    <w:lvl w:ilvl="0">
      <w:start w:val="1"/>
      <w:numFmt w:val="decimal"/>
      <w:pStyle w:val="1"/>
      <w:lvlText w:val="%1"/>
      <w:lvlJc w:val="left"/>
      <w:pPr>
        <w:tabs>
          <w:tab w:val="num" w:pos="1850"/>
        </w:tabs>
        <w:ind w:left="1850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2152EF2"/>
    <w:multiLevelType w:val="hybridMultilevel"/>
    <w:tmpl w:val="490CC2A6"/>
    <w:lvl w:ilvl="0" w:tplc="8A3CA736">
      <w:start w:val="2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27D5740"/>
    <w:multiLevelType w:val="hybridMultilevel"/>
    <w:tmpl w:val="0868B91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DB000C3"/>
    <w:multiLevelType w:val="hybridMultilevel"/>
    <w:tmpl w:val="8D22ECE2"/>
    <w:lvl w:ilvl="0" w:tplc="EB3260CE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5B5ADF5C">
      <w:start w:val="1"/>
      <w:numFmt w:val="decimal"/>
      <w:lvlText w:val="%2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>
    <w:nsid w:val="2E327714"/>
    <w:multiLevelType w:val="hybridMultilevel"/>
    <w:tmpl w:val="E5E41790"/>
    <w:lvl w:ilvl="0" w:tplc="7918337A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673212C"/>
    <w:multiLevelType w:val="hybridMultilevel"/>
    <w:tmpl w:val="4E9AE620"/>
    <w:lvl w:ilvl="0" w:tplc="7FDED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2A690C"/>
    <w:multiLevelType w:val="hybridMultilevel"/>
    <w:tmpl w:val="24F67F2E"/>
    <w:lvl w:ilvl="0" w:tplc="83D884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C044CF"/>
    <w:multiLevelType w:val="hybridMultilevel"/>
    <w:tmpl w:val="F7DA17FC"/>
    <w:lvl w:ilvl="0" w:tplc="0A68A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C5391D"/>
    <w:multiLevelType w:val="hybridMultilevel"/>
    <w:tmpl w:val="0F1CE0FE"/>
    <w:lvl w:ilvl="0" w:tplc="6150C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74CF1"/>
    <w:multiLevelType w:val="singleLevel"/>
    <w:tmpl w:val="EFAA165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eastAsia"/>
      </w:rPr>
    </w:lvl>
  </w:abstractNum>
  <w:abstractNum w:abstractNumId="16">
    <w:nsid w:val="503B30DE"/>
    <w:multiLevelType w:val="hybridMultilevel"/>
    <w:tmpl w:val="AAD891EA"/>
    <w:lvl w:ilvl="0" w:tplc="32484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D70841"/>
    <w:multiLevelType w:val="hybridMultilevel"/>
    <w:tmpl w:val="8D56AD86"/>
    <w:lvl w:ilvl="0" w:tplc="066A8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A600F7"/>
    <w:multiLevelType w:val="hybridMultilevel"/>
    <w:tmpl w:val="7D523824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81E3744"/>
    <w:multiLevelType w:val="multilevel"/>
    <w:tmpl w:val="F702D1FA"/>
    <w:lvl w:ilvl="0">
      <w:start w:val="4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1">
      <w:start w:val="2"/>
      <w:numFmt w:val="decimal"/>
      <w:lvlText w:val="%1．%2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2">
      <w:start w:val="3"/>
      <w:numFmt w:val="decimal"/>
      <w:lvlText w:val="%1．%2．%3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3">
      <w:start w:val="3"/>
      <w:numFmt w:val="decimal"/>
      <w:lvlText w:val="%1．%2．%3．%4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4">
      <w:start w:val="1"/>
      <w:numFmt w:val="decimal"/>
      <w:lvlText w:val="%1．%2．%3．%4．%5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5">
      <w:start w:val="1"/>
      <w:numFmt w:val="decimal"/>
      <w:lvlText w:val="%1．%2．%3．%4．%5.%6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6">
      <w:start w:val="1"/>
      <w:numFmt w:val="decimal"/>
      <w:lvlText w:val="%1．%2．%3．%4．%5.%6.%7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7">
      <w:start w:val="1"/>
      <w:numFmt w:val="decimal"/>
      <w:lvlText w:val="%1．%2．%3．%4．%5.%6.%7.%8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8">
      <w:start w:val="1"/>
      <w:numFmt w:val="decimal"/>
      <w:lvlText w:val="%1．%2．%3．%4．%5.%6.%7.%8.%9"/>
      <w:lvlJc w:val="left"/>
      <w:pPr>
        <w:tabs>
          <w:tab w:val="num" w:pos="2100"/>
        </w:tabs>
        <w:ind w:left="2100" w:hanging="2100"/>
      </w:pPr>
      <w:rPr>
        <w:rFonts w:hint="eastAsia"/>
      </w:rPr>
    </w:lvl>
  </w:abstractNum>
  <w:abstractNum w:abstractNumId="20">
    <w:nsid w:val="5FB03029"/>
    <w:multiLevelType w:val="hybridMultilevel"/>
    <w:tmpl w:val="54802274"/>
    <w:lvl w:ilvl="0" w:tplc="0B54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A65976"/>
    <w:multiLevelType w:val="hybridMultilevel"/>
    <w:tmpl w:val="93A243DA"/>
    <w:lvl w:ilvl="0" w:tplc="636202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1A96AF3"/>
    <w:multiLevelType w:val="hybridMultilevel"/>
    <w:tmpl w:val="B2E0EDD4"/>
    <w:lvl w:ilvl="0" w:tplc="8D1AB8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950707"/>
    <w:multiLevelType w:val="hybridMultilevel"/>
    <w:tmpl w:val="91A634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65E37B77"/>
    <w:multiLevelType w:val="hybridMultilevel"/>
    <w:tmpl w:val="8AEE385E"/>
    <w:lvl w:ilvl="0" w:tplc="FFFFFFFF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5">
    <w:nsid w:val="67C40775"/>
    <w:multiLevelType w:val="hybridMultilevel"/>
    <w:tmpl w:val="72D00504"/>
    <w:lvl w:ilvl="0" w:tplc="5A328A2E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1F1683"/>
    <w:multiLevelType w:val="hybridMultilevel"/>
    <w:tmpl w:val="F58227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75977743"/>
    <w:multiLevelType w:val="hybridMultilevel"/>
    <w:tmpl w:val="29F60DBC"/>
    <w:lvl w:ilvl="0" w:tplc="DD9083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0E617A"/>
    <w:multiLevelType w:val="hybridMultilevel"/>
    <w:tmpl w:val="6274603A"/>
    <w:lvl w:ilvl="0" w:tplc="0A222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4"/>
  </w:num>
  <w:num w:numId="11">
    <w:abstractNumId w:val="18"/>
  </w:num>
  <w:num w:numId="12">
    <w:abstractNumId w:val="4"/>
  </w:num>
  <w:num w:numId="13">
    <w:abstractNumId w:val="6"/>
  </w:num>
  <w:num w:numId="14">
    <w:abstractNumId w:val="6"/>
  </w:num>
  <w:num w:numId="15">
    <w:abstractNumId w:val="22"/>
  </w:num>
  <w:num w:numId="16">
    <w:abstractNumId w:val="6"/>
    <w:lvlOverride w:ilvl="0">
      <w:startOverride w:val="1"/>
    </w:lvlOverride>
  </w:num>
  <w:num w:numId="17">
    <w:abstractNumId w:val="19"/>
  </w:num>
  <w:num w:numId="18">
    <w:abstractNumId w:val="0"/>
  </w:num>
  <w:num w:numId="19">
    <w:abstractNumId w:val="6"/>
  </w:num>
  <w:num w:numId="20">
    <w:abstractNumId w:val="6"/>
  </w:num>
  <w:num w:numId="21">
    <w:abstractNumId w:val="6"/>
  </w:num>
  <w:num w:numId="22">
    <w:abstractNumId w:val="21"/>
  </w:num>
  <w:num w:numId="23">
    <w:abstractNumId w:val="6"/>
  </w:num>
  <w:num w:numId="24">
    <w:abstractNumId w:val="9"/>
  </w:num>
  <w:num w:numId="25">
    <w:abstractNumId w:val="5"/>
  </w:num>
  <w:num w:numId="26">
    <w:abstractNumId w:val="15"/>
  </w:num>
  <w:num w:numId="27">
    <w:abstractNumId w:val="10"/>
  </w:num>
  <w:num w:numId="28">
    <w:abstractNumId w:val="23"/>
  </w:num>
  <w:num w:numId="29">
    <w:abstractNumId w:val="26"/>
  </w:num>
  <w:num w:numId="30">
    <w:abstractNumId w:val="8"/>
  </w:num>
  <w:num w:numId="31">
    <w:abstractNumId w:val="14"/>
  </w:num>
  <w:num w:numId="32">
    <w:abstractNumId w:val="2"/>
  </w:num>
  <w:num w:numId="33">
    <w:abstractNumId w:val="6"/>
  </w:num>
  <w:num w:numId="34">
    <w:abstractNumId w:val="6"/>
  </w:num>
  <w:num w:numId="35">
    <w:abstractNumId w:val="6"/>
  </w:num>
  <w:num w:numId="36">
    <w:abstractNumId w:val="3"/>
  </w:num>
  <w:num w:numId="37">
    <w:abstractNumId w:val="17"/>
  </w:num>
  <w:num w:numId="38">
    <w:abstractNumId w:val="16"/>
  </w:num>
  <w:num w:numId="39">
    <w:abstractNumId w:val="13"/>
  </w:num>
  <w:num w:numId="40">
    <w:abstractNumId w:val="12"/>
  </w:num>
  <w:num w:numId="41">
    <w:abstractNumId w:val="27"/>
  </w:num>
  <w:num w:numId="42">
    <w:abstractNumId w:val="7"/>
  </w:num>
  <w:num w:numId="43">
    <w:abstractNumId w:val="28"/>
  </w:num>
  <w:num w:numId="44">
    <w:abstractNumId w:val="20"/>
  </w:num>
  <w:num w:numId="45">
    <w:abstractNumId w:val="11"/>
  </w:num>
  <w:num w:numId="46">
    <w:abstractNumId w:val="2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40FA"/>
    <w:rsid w:val="000011E9"/>
    <w:rsid w:val="00001755"/>
    <w:rsid w:val="000019CF"/>
    <w:rsid w:val="0000405F"/>
    <w:rsid w:val="000059A1"/>
    <w:rsid w:val="0000630B"/>
    <w:rsid w:val="000071B5"/>
    <w:rsid w:val="000076FD"/>
    <w:rsid w:val="0001140D"/>
    <w:rsid w:val="00012876"/>
    <w:rsid w:val="000136A8"/>
    <w:rsid w:val="0001387D"/>
    <w:rsid w:val="00013B24"/>
    <w:rsid w:val="0001437F"/>
    <w:rsid w:val="000143A0"/>
    <w:rsid w:val="00014685"/>
    <w:rsid w:val="000149A7"/>
    <w:rsid w:val="00014A74"/>
    <w:rsid w:val="000156CD"/>
    <w:rsid w:val="00016FC9"/>
    <w:rsid w:val="000172E3"/>
    <w:rsid w:val="000213AB"/>
    <w:rsid w:val="00023F1D"/>
    <w:rsid w:val="000250F1"/>
    <w:rsid w:val="0002596F"/>
    <w:rsid w:val="00025986"/>
    <w:rsid w:val="0002624D"/>
    <w:rsid w:val="00032AB3"/>
    <w:rsid w:val="00032AD7"/>
    <w:rsid w:val="00032BF5"/>
    <w:rsid w:val="00033948"/>
    <w:rsid w:val="00034312"/>
    <w:rsid w:val="00035034"/>
    <w:rsid w:val="00035CC1"/>
    <w:rsid w:val="00041E78"/>
    <w:rsid w:val="000420A5"/>
    <w:rsid w:val="00042979"/>
    <w:rsid w:val="00042984"/>
    <w:rsid w:val="00043D7E"/>
    <w:rsid w:val="0004488B"/>
    <w:rsid w:val="00044D58"/>
    <w:rsid w:val="0004522C"/>
    <w:rsid w:val="000465CB"/>
    <w:rsid w:val="000466F8"/>
    <w:rsid w:val="00047885"/>
    <w:rsid w:val="000509F3"/>
    <w:rsid w:val="00050C0A"/>
    <w:rsid w:val="000526EF"/>
    <w:rsid w:val="0005462A"/>
    <w:rsid w:val="00054776"/>
    <w:rsid w:val="00055B29"/>
    <w:rsid w:val="0005783B"/>
    <w:rsid w:val="00057BFD"/>
    <w:rsid w:val="0006113E"/>
    <w:rsid w:val="00061F8F"/>
    <w:rsid w:val="00064904"/>
    <w:rsid w:val="00064BF9"/>
    <w:rsid w:val="00067521"/>
    <w:rsid w:val="000675CD"/>
    <w:rsid w:val="00067DD4"/>
    <w:rsid w:val="000703E5"/>
    <w:rsid w:val="00071BE9"/>
    <w:rsid w:val="0007334E"/>
    <w:rsid w:val="000747FB"/>
    <w:rsid w:val="00075A29"/>
    <w:rsid w:val="00075BAA"/>
    <w:rsid w:val="00077DFD"/>
    <w:rsid w:val="00077EF5"/>
    <w:rsid w:val="000811DE"/>
    <w:rsid w:val="0008244C"/>
    <w:rsid w:val="0008313A"/>
    <w:rsid w:val="00083ECF"/>
    <w:rsid w:val="000840EE"/>
    <w:rsid w:val="00084162"/>
    <w:rsid w:val="0008421F"/>
    <w:rsid w:val="00086F4E"/>
    <w:rsid w:val="000900DE"/>
    <w:rsid w:val="000913D1"/>
    <w:rsid w:val="000934D8"/>
    <w:rsid w:val="000937C8"/>
    <w:rsid w:val="000951FE"/>
    <w:rsid w:val="00095EE9"/>
    <w:rsid w:val="00095EFD"/>
    <w:rsid w:val="00097585"/>
    <w:rsid w:val="00097A03"/>
    <w:rsid w:val="000A1307"/>
    <w:rsid w:val="000A1C5D"/>
    <w:rsid w:val="000A1C8A"/>
    <w:rsid w:val="000A21D7"/>
    <w:rsid w:val="000A314E"/>
    <w:rsid w:val="000A3AAD"/>
    <w:rsid w:val="000A4156"/>
    <w:rsid w:val="000A5352"/>
    <w:rsid w:val="000A55A1"/>
    <w:rsid w:val="000A5914"/>
    <w:rsid w:val="000A626C"/>
    <w:rsid w:val="000A6719"/>
    <w:rsid w:val="000A69DA"/>
    <w:rsid w:val="000B28A6"/>
    <w:rsid w:val="000B5555"/>
    <w:rsid w:val="000B5630"/>
    <w:rsid w:val="000B646C"/>
    <w:rsid w:val="000C067C"/>
    <w:rsid w:val="000C3210"/>
    <w:rsid w:val="000C3682"/>
    <w:rsid w:val="000C3E5F"/>
    <w:rsid w:val="000C410F"/>
    <w:rsid w:val="000C43CB"/>
    <w:rsid w:val="000C55FA"/>
    <w:rsid w:val="000C57F8"/>
    <w:rsid w:val="000C64BF"/>
    <w:rsid w:val="000C682B"/>
    <w:rsid w:val="000D2EC8"/>
    <w:rsid w:val="000D2ECD"/>
    <w:rsid w:val="000D33A9"/>
    <w:rsid w:val="000D534B"/>
    <w:rsid w:val="000D5799"/>
    <w:rsid w:val="000D6473"/>
    <w:rsid w:val="000D735A"/>
    <w:rsid w:val="000E0D30"/>
    <w:rsid w:val="000E1603"/>
    <w:rsid w:val="000E1945"/>
    <w:rsid w:val="000E1E6C"/>
    <w:rsid w:val="000E20C0"/>
    <w:rsid w:val="000E2566"/>
    <w:rsid w:val="000E4214"/>
    <w:rsid w:val="000F0B15"/>
    <w:rsid w:val="000F2147"/>
    <w:rsid w:val="000F60E8"/>
    <w:rsid w:val="000F64C6"/>
    <w:rsid w:val="000F662B"/>
    <w:rsid w:val="000F6A7E"/>
    <w:rsid w:val="001035C5"/>
    <w:rsid w:val="00103DA4"/>
    <w:rsid w:val="001047A0"/>
    <w:rsid w:val="00104D4E"/>
    <w:rsid w:val="00111E7A"/>
    <w:rsid w:val="00117A72"/>
    <w:rsid w:val="0012046B"/>
    <w:rsid w:val="001208CE"/>
    <w:rsid w:val="00120C77"/>
    <w:rsid w:val="00122F06"/>
    <w:rsid w:val="00123A70"/>
    <w:rsid w:val="0012454E"/>
    <w:rsid w:val="00125669"/>
    <w:rsid w:val="001267F2"/>
    <w:rsid w:val="001269C7"/>
    <w:rsid w:val="00127700"/>
    <w:rsid w:val="00127C8D"/>
    <w:rsid w:val="00127D63"/>
    <w:rsid w:val="00130B91"/>
    <w:rsid w:val="00130FCE"/>
    <w:rsid w:val="0013246B"/>
    <w:rsid w:val="00132BF8"/>
    <w:rsid w:val="00133E28"/>
    <w:rsid w:val="00134060"/>
    <w:rsid w:val="001347D2"/>
    <w:rsid w:val="001349B2"/>
    <w:rsid w:val="00134FCF"/>
    <w:rsid w:val="0014018C"/>
    <w:rsid w:val="00140261"/>
    <w:rsid w:val="0014239F"/>
    <w:rsid w:val="00142515"/>
    <w:rsid w:val="00142A64"/>
    <w:rsid w:val="001443C1"/>
    <w:rsid w:val="00145044"/>
    <w:rsid w:val="00146F83"/>
    <w:rsid w:val="001474C7"/>
    <w:rsid w:val="0014767D"/>
    <w:rsid w:val="00152E3C"/>
    <w:rsid w:val="001534C9"/>
    <w:rsid w:val="0015354B"/>
    <w:rsid w:val="001572BC"/>
    <w:rsid w:val="00157463"/>
    <w:rsid w:val="001575EB"/>
    <w:rsid w:val="00162750"/>
    <w:rsid w:val="00162BFA"/>
    <w:rsid w:val="00165FBC"/>
    <w:rsid w:val="001672B8"/>
    <w:rsid w:val="00171E94"/>
    <w:rsid w:val="0017327E"/>
    <w:rsid w:val="00173EFE"/>
    <w:rsid w:val="0017428C"/>
    <w:rsid w:val="001755DD"/>
    <w:rsid w:val="00176353"/>
    <w:rsid w:val="0018025D"/>
    <w:rsid w:val="00181D0D"/>
    <w:rsid w:val="001826F9"/>
    <w:rsid w:val="001859C4"/>
    <w:rsid w:val="00186372"/>
    <w:rsid w:val="001868A8"/>
    <w:rsid w:val="001874B1"/>
    <w:rsid w:val="0018781B"/>
    <w:rsid w:val="0018797B"/>
    <w:rsid w:val="001927CD"/>
    <w:rsid w:val="00192D1D"/>
    <w:rsid w:val="00193555"/>
    <w:rsid w:val="001961F1"/>
    <w:rsid w:val="001965B1"/>
    <w:rsid w:val="001A2B63"/>
    <w:rsid w:val="001A3246"/>
    <w:rsid w:val="001A38E6"/>
    <w:rsid w:val="001A3E98"/>
    <w:rsid w:val="001A40FD"/>
    <w:rsid w:val="001A5276"/>
    <w:rsid w:val="001A6276"/>
    <w:rsid w:val="001A74CD"/>
    <w:rsid w:val="001B06F2"/>
    <w:rsid w:val="001B340F"/>
    <w:rsid w:val="001B51B4"/>
    <w:rsid w:val="001B5470"/>
    <w:rsid w:val="001B6421"/>
    <w:rsid w:val="001B77C8"/>
    <w:rsid w:val="001C069C"/>
    <w:rsid w:val="001C1BC6"/>
    <w:rsid w:val="001C2441"/>
    <w:rsid w:val="001C29BE"/>
    <w:rsid w:val="001C3918"/>
    <w:rsid w:val="001C50A1"/>
    <w:rsid w:val="001C612B"/>
    <w:rsid w:val="001C65E3"/>
    <w:rsid w:val="001C7182"/>
    <w:rsid w:val="001C728D"/>
    <w:rsid w:val="001D04C8"/>
    <w:rsid w:val="001D1B7A"/>
    <w:rsid w:val="001D2C55"/>
    <w:rsid w:val="001D3801"/>
    <w:rsid w:val="001D3B4B"/>
    <w:rsid w:val="001D41C7"/>
    <w:rsid w:val="001D52A7"/>
    <w:rsid w:val="001D7874"/>
    <w:rsid w:val="001E11A4"/>
    <w:rsid w:val="001E26EF"/>
    <w:rsid w:val="001E33B8"/>
    <w:rsid w:val="001E3B90"/>
    <w:rsid w:val="001E3CB7"/>
    <w:rsid w:val="001E4CA3"/>
    <w:rsid w:val="001E520C"/>
    <w:rsid w:val="001E58F1"/>
    <w:rsid w:val="001E6D5D"/>
    <w:rsid w:val="001F16B1"/>
    <w:rsid w:val="001F1D24"/>
    <w:rsid w:val="001F384F"/>
    <w:rsid w:val="001F45BF"/>
    <w:rsid w:val="001F508A"/>
    <w:rsid w:val="001F54DC"/>
    <w:rsid w:val="001F7A9C"/>
    <w:rsid w:val="002011DB"/>
    <w:rsid w:val="002019DD"/>
    <w:rsid w:val="00201AE8"/>
    <w:rsid w:val="00202676"/>
    <w:rsid w:val="00202C2F"/>
    <w:rsid w:val="0020594D"/>
    <w:rsid w:val="00206A20"/>
    <w:rsid w:val="00210315"/>
    <w:rsid w:val="002105F1"/>
    <w:rsid w:val="00210CEA"/>
    <w:rsid w:val="00210ED3"/>
    <w:rsid w:val="002110D8"/>
    <w:rsid w:val="002126B6"/>
    <w:rsid w:val="0021453D"/>
    <w:rsid w:val="00215CEB"/>
    <w:rsid w:val="00215FC6"/>
    <w:rsid w:val="0022085C"/>
    <w:rsid w:val="0022154E"/>
    <w:rsid w:val="00221E54"/>
    <w:rsid w:val="00223A5D"/>
    <w:rsid w:val="00226822"/>
    <w:rsid w:val="00226BB9"/>
    <w:rsid w:val="00226CF7"/>
    <w:rsid w:val="00230301"/>
    <w:rsid w:val="00231028"/>
    <w:rsid w:val="00231644"/>
    <w:rsid w:val="00232896"/>
    <w:rsid w:val="00232E1D"/>
    <w:rsid w:val="00233921"/>
    <w:rsid w:val="00234987"/>
    <w:rsid w:val="0023522F"/>
    <w:rsid w:val="002352B6"/>
    <w:rsid w:val="00237043"/>
    <w:rsid w:val="002379C2"/>
    <w:rsid w:val="002400C7"/>
    <w:rsid w:val="002408E3"/>
    <w:rsid w:val="0024204E"/>
    <w:rsid w:val="00242C62"/>
    <w:rsid w:val="002431DF"/>
    <w:rsid w:val="00243E35"/>
    <w:rsid w:val="002455BE"/>
    <w:rsid w:val="002457E4"/>
    <w:rsid w:val="002513D9"/>
    <w:rsid w:val="002513F5"/>
    <w:rsid w:val="00251805"/>
    <w:rsid w:val="00251DD8"/>
    <w:rsid w:val="00251F19"/>
    <w:rsid w:val="002556E8"/>
    <w:rsid w:val="0025738B"/>
    <w:rsid w:val="002626F2"/>
    <w:rsid w:val="00262D80"/>
    <w:rsid w:val="00264508"/>
    <w:rsid w:val="00264A12"/>
    <w:rsid w:val="00265152"/>
    <w:rsid w:val="002673B6"/>
    <w:rsid w:val="002702A8"/>
    <w:rsid w:val="0027046E"/>
    <w:rsid w:val="00271335"/>
    <w:rsid w:val="002714BF"/>
    <w:rsid w:val="002722B0"/>
    <w:rsid w:val="0027289E"/>
    <w:rsid w:val="0027398D"/>
    <w:rsid w:val="0027493E"/>
    <w:rsid w:val="00275CCA"/>
    <w:rsid w:val="00276DF6"/>
    <w:rsid w:val="002777FC"/>
    <w:rsid w:val="002805B2"/>
    <w:rsid w:val="002809EF"/>
    <w:rsid w:val="00281F46"/>
    <w:rsid w:val="00283298"/>
    <w:rsid w:val="002834B2"/>
    <w:rsid w:val="002846D1"/>
    <w:rsid w:val="00285D07"/>
    <w:rsid w:val="00286356"/>
    <w:rsid w:val="00286568"/>
    <w:rsid w:val="00287106"/>
    <w:rsid w:val="002906DC"/>
    <w:rsid w:val="00290B49"/>
    <w:rsid w:val="002913DD"/>
    <w:rsid w:val="00291B12"/>
    <w:rsid w:val="002935C8"/>
    <w:rsid w:val="00293982"/>
    <w:rsid w:val="00293E98"/>
    <w:rsid w:val="00294FFB"/>
    <w:rsid w:val="002957C3"/>
    <w:rsid w:val="002968F9"/>
    <w:rsid w:val="00297909"/>
    <w:rsid w:val="002A0045"/>
    <w:rsid w:val="002A107D"/>
    <w:rsid w:val="002A1350"/>
    <w:rsid w:val="002A163F"/>
    <w:rsid w:val="002A1D6C"/>
    <w:rsid w:val="002A2A53"/>
    <w:rsid w:val="002A2A93"/>
    <w:rsid w:val="002A2D8A"/>
    <w:rsid w:val="002A3C35"/>
    <w:rsid w:val="002A586D"/>
    <w:rsid w:val="002A5A80"/>
    <w:rsid w:val="002A5ECD"/>
    <w:rsid w:val="002A61DC"/>
    <w:rsid w:val="002A6E8B"/>
    <w:rsid w:val="002B1D95"/>
    <w:rsid w:val="002B1E25"/>
    <w:rsid w:val="002B227C"/>
    <w:rsid w:val="002B23A4"/>
    <w:rsid w:val="002B307C"/>
    <w:rsid w:val="002B5CA4"/>
    <w:rsid w:val="002C046E"/>
    <w:rsid w:val="002C0B71"/>
    <w:rsid w:val="002C0B87"/>
    <w:rsid w:val="002C2062"/>
    <w:rsid w:val="002C298E"/>
    <w:rsid w:val="002C2A44"/>
    <w:rsid w:val="002C332F"/>
    <w:rsid w:val="002C46E2"/>
    <w:rsid w:val="002C6268"/>
    <w:rsid w:val="002C6561"/>
    <w:rsid w:val="002C6F7A"/>
    <w:rsid w:val="002C77B4"/>
    <w:rsid w:val="002D3298"/>
    <w:rsid w:val="002D7425"/>
    <w:rsid w:val="002E075B"/>
    <w:rsid w:val="002E0B8C"/>
    <w:rsid w:val="002E12F7"/>
    <w:rsid w:val="002E1F97"/>
    <w:rsid w:val="002E4C4A"/>
    <w:rsid w:val="002E687D"/>
    <w:rsid w:val="002E7700"/>
    <w:rsid w:val="002F00DA"/>
    <w:rsid w:val="002F0117"/>
    <w:rsid w:val="002F02FA"/>
    <w:rsid w:val="002F6B1C"/>
    <w:rsid w:val="002F6D56"/>
    <w:rsid w:val="002F7B0A"/>
    <w:rsid w:val="00301C3D"/>
    <w:rsid w:val="00303C85"/>
    <w:rsid w:val="003047EF"/>
    <w:rsid w:val="00304E95"/>
    <w:rsid w:val="00306FC0"/>
    <w:rsid w:val="00307307"/>
    <w:rsid w:val="00310112"/>
    <w:rsid w:val="003102D9"/>
    <w:rsid w:val="003116C0"/>
    <w:rsid w:val="00311850"/>
    <w:rsid w:val="00311B7F"/>
    <w:rsid w:val="003123F5"/>
    <w:rsid w:val="00312426"/>
    <w:rsid w:val="003139E4"/>
    <w:rsid w:val="00314261"/>
    <w:rsid w:val="003156BA"/>
    <w:rsid w:val="00315EF5"/>
    <w:rsid w:val="00316204"/>
    <w:rsid w:val="00316E37"/>
    <w:rsid w:val="00317392"/>
    <w:rsid w:val="00317431"/>
    <w:rsid w:val="00317AF9"/>
    <w:rsid w:val="00320D9D"/>
    <w:rsid w:val="003219C6"/>
    <w:rsid w:val="003223D2"/>
    <w:rsid w:val="00323C29"/>
    <w:rsid w:val="00323C75"/>
    <w:rsid w:val="0032413E"/>
    <w:rsid w:val="00324CD3"/>
    <w:rsid w:val="0032563A"/>
    <w:rsid w:val="003269B5"/>
    <w:rsid w:val="00326CB3"/>
    <w:rsid w:val="003271C7"/>
    <w:rsid w:val="00330D7C"/>
    <w:rsid w:val="003323AE"/>
    <w:rsid w:val="00332EE8"/>
    <w:rsid w:val="0033455E"/>
    <w:rsid w:val="00335007"/>
    <w:rsid w:val="003350D5"/>
    <w:rsid w:val="003409EC"/>
    <w:rsid w:val="003424F5"/>
    <w:rsid w:val="00345AA7"/>
    <w:rsid w:val="00347416"/>
    <w:rsid w:val="00347774"/>
    <w:rsid w:val="00347F09"/>
    <w:rsid w:val="003525E8"/>
    <w:rsid w:val="00353568"/>
    <w:rsid w:val="0035401A"/>
    <w:rsid w:val="003615A2"/>
    <w:rsid w:val="00362092"/>
    <w:rsid w:val="0036405D"/>
    <w:rsid w:val="00365069"/>
    <w:rsid w:val="003650D8"/>
    <w:rsid w:val="00365DFE"/>
    <w:rsid w:val="00366BD8"/>
    <w:rsid w:val="00367361"/>
    <w:rsid w:val="003719D2"/>
    <w:rsid w:val="00371A20"/>
    <w:rsid w:val="00374CD3"/>
    <w:rsid w:val="0037627F"/>
    <w:rsid w:val="003767E2"/>
    <w:rsid w:val="00380546"/>
    <w:rsid w:val="003813E0"/>
    <w:rsid w:val="0038232B"/>
    <w:rsid w:val="00383502"/>
    <w:rsid w:val="00383A78"/>
    <w:rsid w:val="00385F1F"/>
    <w:rsid w:val="00387923"/>
    <w:rsid w:val="00390E3D"/>
    <w:rsid w:val="00390E64"/>
    <w:rsid w:val="003928F0"/>
    <w:rsid w:val="00393B78"/>
    <w:rsid w:val="00395330"/>
    <w:rsid w:val="0039571B"/>
    <w:rsid w:val="003962F1"/>
    <w:rsid w:val="003A161F"/>
    <w:rsid w:val="003A2DF0"/>
    <w:rsid w:val="003A40E3"/>
    <w:rsid w:val="003B093F"/>
    <w:rsid w:val="003B0FF5"/>
    <w:rsid w:val="003B152A"/>
    <w:rsid w:val="003B160E"/>
    <w:rsid w:val="003B1E2E"/>
    <w:rsid w:val="003B2BA1"/>
    <w:rsid w:val="003B3861"/>
    <w:rsid w:val="003B436A"/>
    <w:rsid w:val="003B4E5E"/>
    <w:rsid w:val="003B5E21"/>
    <w:rsid w:val="003B61A4"/>
    <w:rsid w:val="003C083F"/>
    <w:rsid w:val="003C0D0A"/>
    <w:rsid w:val="003C1C26"/>
    <w:rsid w:val="003C2259"/>
    <w:rsid w:val="003C5C9C"/>
    <w:rsid w:val="003C79A9"/>
    <w:rsid w:val="003D0A54"/>
    <w:rsid w:val="003D169B"/>
    <w:rsid w:val="003D1D70"/>
    <w:rsid w:val="003D334F"/>
    <w:rsid w:val="003D3A32"/>
    <w:rsid w:val="003D3C9A"/>
    <w:rsid w:val="003D40FA"/>
    <w:rsid w:val="003D5CBE"/>
    <w:rsid w:val="003D63BD"/>
    <w:rsid w:val="003D66A1"/>
    <w:rsid w:val="003D682D"/>
    <w:rsid w:val="003E389A"/>
    <w:rsid w:val="003E3F92"/>
    <w:rsid w:val="003E4E6A"/>
    <w:rsid w:val="003E5B67"/>
    <w:rsid w:val="003F1EF7"/>
    <w:rsid w:val="003F47DC"/>
    <w:rsid w:val="003F4A54"/>
    <w:rsid w:val="003F5450"/>
    <w:rsid w:val="003F6DFC"/>
    <w:rsid w:val="003F6F56"/>
    <w:rsid w:val="003F6F5D"/>
    <w:rsid w:val="0040004B"/>
    <w:rsid w:val="0040071A"/>
    <w:rsid w:val="00401E26"/>
    <w:rsid w:val="004028ED"/>
    <w:rsid w:val="00405471"/>
    <w:rsid w:val="004063EE"/>
    <w:rsid w:val="00411461"/>
    <w:rsid w:val="00411742"/>
    <w:rsid w:val="004124A2"/>
    <w:rsid w:val="004129EF"/>
    <w:rsid w:val="00412DBE"/>
    <w:rsid w:val="0041346E"/>
    <w:rsid w:val="00413814"/>
    <w:rsid w:val="00413A99"/>
    <w:rsid w:val="00413ADF"/>
    <w:rsid w:val="0041468F"/>
    <w:rsid w:val="00414C39"/>
    <w:rsid w:val="004171B6"/>
    <w:rsid w:val="00421BE2"/>
    <w:rsid w:val="00425303"/>
    <w:rsid w:val="00425AFD"/>
    <w:rsid w:val="00426802"/>
    <w:rsid w:val="0042726B"/>
    <w:rsid w:val="00431972"/>
    <w:rsid w:val="00431CE6"/>
    <w:rsid w:val="00434085"/>
    <w:rsid w:val="00435239"/>
    <w:rsid w:val="00435C9C"/>
    <w:rsid w:val="00436736"/>
    <w:rsid w:val="00436D00"/>
    <w:rsid w:val="00440603"/>
    <w:rsid w:val="004416DA"/>
    <w:rsid w:val="00442295"/>
    <w:rsid w:val="00444008"/>
    <w:rsid w:val="00447DD1"/>
    <w:rsid w:val="004512B7"/>
    <w:rsid w:val="0045247F"/>
    <w:rsid w:val="00453719"/>
    <w:rsid w:val="00453C91"/>
    <w:rsid w:val="004544C4"/>
    <w:rsid w:val="0045451D"/>
    <w:rsid w:val="00455392"/>
    <w:rsid w:val="00455698"/>
    <w:rsid w:val="00456E7F"/>
    <w:rsid w:val="0046251A"/>
    <w:rsid w:val="004653CE"/>
    <w:rsid w:val="00466729"/>
    <w:rsid w:val="00466B20"/>
    <w:rsid w:val="004707BC"/>
    <w:rsid w:val="00470D81"/>
    <w:rsid w:val="004721F0"/>
    <w:rsid w:val="00472F58"/>
    <w:rsid w:val="00473263"/>
    <w:rsid w:val="004732D3"/>
    <w:rsid w:val="00473480"/>
    <w:rsid w:val="00475F0F"/>
    <w:rsid w:val="00480991"/>
    <w:rsid w:val="00483C9B"/>
    <w:rsid w:val="00485741"/>
    <w:rsid w:val="00486942"/>
    <w:rsid w:val="00486DF2"/>
    <w:rsid w:val="00490FEE"/>
    <w:rsid w:val="0049151E"/>
    <w:rsid w:val="00491CA6"/>
    <w:rsid w:val="00492EC4"/>
    <w:rsid w:val="004936C3"/>
    <w:rsid w:val="00493B3F"/>
    <w:rsid w:val="004946DB"/>
    <w:rsid w:val="00494DEA"/>
    <w:rsid w:val="004956D4"/>
    <w:rsid w:val="00495CAD"/>
    <w:rsid w:val="00496AF5"/>
    <w:rsid w:val="00497C59"/>
    <w:rsid w:val="004A07AE"/>
    <w:rsid w:val="004A44AF"/>
    <w:rsid w:val="004A4BA2"/>
    <w:rsid w:val="004A61C1"/>
    <w:rsid w:val="004A7230"/>
    <w:rsid w:val="004A7B83"/>
    <w:rsid w:val="004B0D4E"/>
    <w:rsid w:val="004B0E55"/>
    <w:rsid w:val="004B3AC0"/>
    <w:rsid w:val="004B4E80"/>
    <w:rsid w:val="004B652F"/>
    <w:rsid w:val="004C0586"/>
    <w:rsid w:val="004C0770"/>
    <w:rsid w:val="004C122D"/>
    <w:rsid w:val="004C2879"/>
    <w:rsid w:val="004C29E0"/>
    <w:rsid w:val="004C2EA5"/>
    <w:rsid w:val="004C3935"/>
    <w:rsid w:val="004C4DE6"/>
    <w:rsid w:val="004C585E"/>
    <w:rsid w:val="004C5C47"/>
    <w:rsid w:val="004C621E"/>
    <w:rsid w:val="004C6BC0"/>
    <w:rsid w:val="004C6C2F"/>
    <w:rsid w:val="004D1614"/>
    <w:rsid w:val="004D346F"/>
    <w:rsid w:val="004D37BE"/>
    <w:rsid w:val="004D5A7F"/>
    <w:rsid w:val="004E088E"/>
    <w:rsid w:val="004E10E8"/>
    <w:rsid w:val="004E212E"/>
    <w:rsid w:val="004E2FC8"/>
    <w:rsid w:val="004E4165"/>
    <w:rsid w:val="004E4223"/>
    <w:rsid w:val="004E4D4D"/>
    <w:rsid w:val="004E60D6"/>
    <w:rsid w:val="004F120C"/>
    <w:rsid w:val="004F2C3B"/>
    <w:rsid w:val="004F2CF1"/>
    <w:rsid w:val="004F54FF"/>
    <w:rsid w:val="004F567E"/>
    <w:rsid w:val="004F5C01"/>
    <w:rsid w:val="004F7558"/>
    <w:rsid w:val="004F77D7"/>
    <w:rsid w:val="004F796F"/>
    <w:rsid w:val="005003EA"/>
    <w:rsid w:val="005010F5"/>
    <w:rsid w:val="00501C25"/>
    <w:rsid w:val="00504177"/>
    <w:rsid w:val="00504784"/>
    <w:rsid w:val="00504A3A"/>
    <w:rsid w:val="00505D69"/>
    <w:rsid w:val="00505ECA"/>
    <w:rsid w:val="0050629E"/>
    <w:rsid w:val="00506A37"/>
    <w:rsid w:val="00506EF9"/>
    <w:rsid w:val="00507308"/>
    <w:rsid w:val="00507656"/>
    <w:rsid w:val="00511D3E"/>
    <w:rsid w:val="00511E34"/>
    <w:rsid w:val="005120EC"/>
    <w:rsid w:val="00512298"/>
    <w:rsid w:val="00512C7E"/>
    <w:rsid w:val="005147EC"/>
    <w:rsid w:val="00514F35"/>
    <w:rsid w:val="0051669E"/>
    <w:rsid w:val="00516FC5"/>
    <w:rsid w:val="00517410"/>
    <w:rsid w:val="005200EA"/>
    <w:rsid w:val="005244D1"/>
    <w:rsid w:val="0052482A"/>
    <w:rsid w:val="0052585B"/>
    <w:rsid w:val="005262FB"/>
    <w:rsid w:val="0053020C"/>
    <w:rsid w:val="00532E12"/>
    <w:rsid w:val="00532E3D"/>
    <w:rsid w:val="00533120"/>
    <w:rsid w:val="00533A76"/>
    <w:rsid w:val="0053432A"/>
    <w:rsid w:val="00534374"/>
    <w:rsid w:val="0053775C"/>
    <w:rsid w:val="005403B1"/>
    <w:rsid w:val="00542697"/>
    <w:rsid w:val="00542987"/>
    <w:rsid w:val="005432FE"/>
    <w:rsid w:val="00544B20"/>
    <w:rsid w:val="00544CA5"/>
    <w:rsid w:val="005509C9"/>
    <w:rsid w:val="00552427"/>
    <w:rsid w:val="005535E0"/>
    <w:rsid w:val="005538A7"/>
    <w:rsid w:val="00553DF6"/>
    <w:rsid w:val="00554C6B"/>
    <w:rsid w:val="00555B1B"/>
    <w:rsid w:val="00557125"/>
    <w:rsid w:val="00561A76"/>
    <w:rsid w:val="0056249B"/>
    <w:rsid w:val="0056271C"/>
    <w:rsid w:val="00562EB4"/>
    <w:rsid w:val="0056487F"/>
    <w:rsid w:val="00564CF8"/>
    <w:rsid w:val="005650D2"/>
    <w:rsid w:val="00565E7E"/>
    <w:rsid w:val="005664DD"/>
    <w:rsid w:val="00566B33"/>
    <w:rsid w:val="00567EF9"/>
    <w:rsid w:val="0057036B"/>
    <w:rsid w:val="00570A70"/>
    <w:rsid w:val="00570E5F"/>
    <w:rsid w:val="00572444"/>
    <w:rsid w:val="00572A87"/>
    <w:rsid w:val="00576E79"/>
    <w:rsid w:val="005779CA"/>
    <w:rsid w:val="005815E7"/>
    <w:rsid w:val="00581687"/>
    <w:rsid w:val="00583444"/>
    <w:rsid w:val="00590911"/>
    <w:rsid w:val="00591E68"/>
    <w:rsid w:val="005929B9"/>
    <w:rsid w:val="00594155"/>
    <w:rsid w:val="00596B17"/>
    <w:rsid w:val="005A11B6"/>
    <w:rsid w:val="005A173C"/>
    <w:rsid w:val="005A1CD2"/>
    <w:rsid w:val="005A36BC"/>
    <w:rsid w:val="005A49AC"/>
    <w:rsid w:val="005A51C2"/>
    <w:rsid w:val="005A7951"/>
    <w:rsid w:val="005B06F3"/>
    <w:rsid w:val="005B0CFB"/>
    <w:rsid w:val="005B1EDA"/>
    <w:rsid w:val="005B1EFA"/>
    <w:rsid w:val="005B1FC5"/>
    <w:rsid w:val="005B38BD"/>
    <w:rsid w:val="005B461C"/>
    <w:rsid w:val="005B75F0"/>
    <w:rsid w:val="005C0E03"/>
    <w:rsid w:val="005C1127"/>
    <w:rsid w:val="005C1F1F"/>
    <w:rsid w:val="005C23BF"/>
    <w:rsid w:val="005C39CD"/>
    <w:rsid w:val="005C45A9"/>
    <w:rsid w:val="005C53AA"/>
    <w:rsid w:val="005C53DF"/>
    <w:rsid w:val="005C54FA"/>
    <w:rsid w:val="005C762C"/>
    <w:rsid w:val="005D0231"/>
    <w:rsid w:val="005D042C"/>
    <w:rsid w:val="005D2E5E"/>
    <w:rsid w:val="005D38B2"/>
    <w:rsid w:val="005D62A7"/>
    <w:rsid w:val="005D760D"/>
    <w:rsid w:val="005D775E"/>
    <w:rsid w:val="005D7782"/>
    <w:rsid w:val="005E1793"/>
    <w:rsid w:val="005E2114"/>
    <w:rsid w:val="005E3375"/>
    <w:rsid w:val="005E3FF3"/>
    <w:rsid w:val="005E4BDC"/>
    <w:rsid w:val="005E4C5E"/>
    <w:rsid w:val="005E6AE6"/>
    <w:rsid w:val="005E7340"/>
    <w:rsid w:val="005F218D"/>
    <w:rsid w:val="005F3B89"/>
    <w:rsid w:val="005F3BE6"/>
    <w:rsid w:val="005F3DA1"/>
    <w:rsid w:val="005F5939"/>
    <w:rsid w:val="005F5AED"/>
    <w:rsid w:val="005F719C"/>
    <w:rsid w:val="005F7297"/>
    <w:rsid w:val="00601BE4"/>
    <w:rsid w:val="006039B4"/>
    <w:rsid w:val="00604804"/>
    <w:rsid w:val="00605BC8"/>
    <w:rsid w:val="0060693C"/>
    <w:rsid w:val="006131A2"/>
    <w:rsid w:val="00613976"/>
    <w:rsid w:val="00614619"/>
    <w:rsid w:val="00614F93"/>
    <w:rsid w:val="00617F77"/>
    <w:rsid w:val="00620818"/>
    <w:rsid w:val="00622BA5"/>
    <w:rsid w:val="0062378A"/>
    <w:rsid w:val="00623AB4"/>
    <w:rsid w:val="00624DCD"/>
    <w:rsid w:val="00625C68"/>
    <w:rsid w:val="00626523"/>
    <w:rsid w:val="006303F8"/>
    <w:rsid w:val="00630F66"/>
    <w:rsid w:val="00630F68"/>
    <w:rsid w:val="0063179F"/>
    <w:rsid w:val="00634A7A"/>
    <w:rsid w:val="00634E80"/>
    <w:rsid w:val="006355FB"/>
    <w:rsid w:val="0063620C"/>
    <w:rsid w:val="00636279"/>
    <w:rsid w:val="00636B2E"/>
    <w:rsid w:val="006376B0"/>
    <w:rsid w:val="00637FD8"/>
    <w:rsid w:val="006403F3"/>
    <w:rsid w:val="00641254"/>
    <w:rsid w:val="00642C6F"/>
    <w:rsid w:val="0064339C"/>
    <w:rsid w:val="00645FC0"/>
    <w:rsid w:val="006461F5"/>
    <w:rsid w:val="00646A6F"/>
    <w:rsid w:val="00646B6A"/>
    <w:rsid w:val="00647162"/>
    <w:rsid w:val="006472F9"/>
    <w:rsid w:val="00647700"/>
    <w:rsid w:val="00647FB1"/>
    <w:rsid w:val="00650EAD"/>
    <w:rsid w:val="00651467"/>
    <w:rsid w:val="006521BD"/>
    <w:rsid w:val="0065558B"/>
    <w:rsid w:val="00660788"/>
    <w:rsid w:val="00660830"/>
    <w:rsid w:val="0066226C"/>
    <w:rsid w:val="006636FD"/>
    <w:rsid w:val="00665591"/>
    <w:rsid w:val="00666523"/>
    <w:rsid w:val="00667138"/>
    <w:rsid w:val="0067040D"/>
    <w:rsid w:val="00670527"/>
    <w:rsid w:val="00672A92"/>
    <w:rsid w:val="00672D28"/>
    <w:rsid w:val="00673C09"/>
    <w:rsid w:val="00677F62"/>
    <w:rsid w:val="00680DEF"/>
    <w:rsid w:val="006814B2"/>
    <w:rsid w:val="0068303A"/>
    <w:rsid w:val="00683EDB"/>
    <w:rsid w:val="00685580"/>
    <w:rsid w:val="00686FE2"/>
    <w:rsid w:val="0068782C"/>
    <w:rsid w:val="00690AA9"/>
    <w:rsid w:val="00693B2D"/>
    <w:rsid w:val="00694768"/>
    <w:rsid w:val="00695166"/>
    <w:rsid w:val="00695D33"/>
    <w:rsid w:val="006969E6"/>
    <w:rsid w:val="00696B67"/>
    <w:rsid w:val="0069738C"/>
    <w:rsid w:val="006A08F4"/>
    <w:rsid w:val="006A187F"/>
    <w:rsid w:val="006A5911"/>
    <w:rsid w:val="006A7F93"/>
    <w:rsid w:val="006B1E39"/>
    <w:rsid w:val="006B25EB"/>
    <w:rsid w:val="006B3759"/>
    <w:rsid w:val="006B4508"/>
    <w:rsid w:val="006B45D0"/>
    <w:rsid w:val="006B63AA"/>
    <w:rsid w:val="006B6A63"/>
    <w:rsid w:val="006B7D2A"/>
    <w:rsid w:val="006C025F"/>
    <w:rsid w:val="006C0AF9"/>
    <w:rsid w:val="006C37E2"/>
    <w:rsid w:val="006C4B56"/>
    <w:rsid w:val="006C52DD"/>
    <w:rsid w:val="006C54AE"/>
    <w:rsid w:val="006C57B3"/>
    <w:rsid w:val="006C6159"/>
    <w:rsid w:val="006C63E0"/>
    <w:rsid w:val="006C7C7B"/>
    <w:rsid w:val="006D14E1"/>
    <w:rsid w:val="006D2BFE"/>
    <w:rsid w:val="006D3F60"/>
    <w:rsid w:val="006D432E"/>
    <w:rsid w:val="006D4774"/>
    <w:rsid w:val="006D5237"/>
    <w:rsid w:val="006D5832"/>
    <w:rsid w:val="006D5D01"/>
    <w:rsid w:val="006D707A"/>
    <w:rsid w:val="006D7478"/>
    <w:rsid w:val="006E02B5"/>
    <w:rsid w:val="006E1178"/>
    <w:rsid w:val="006E38B8"/>
    <w:rsid w:val="006E588C"/>
    <w:rsid w:val="006E6153"/>
    <w:rsid w:val="006E6EFD"/>
    <w:rsid w:val="006E784E"/>
    <w:rsid w:val="006F1702"/>
    <w:rsid w:val="006F1ADF"/>
    <w:rsid w:val="006F209F"/>
    <w:rsid w:val="006F2264"/>
    <w:rsid w:val="006F287B"/>
    <w:rsid w:val="006F3E71"/>
    <w:rsid w:val="006F7181"/>
    <w:rsid w:val="006F7574"/>
    <w:rsid w:val="00702680"/>
    <w:rsid w:val="00704AB7"/>
    <w:rsid w:val="00705C3B"/>
    <w:rsid w:val="00706806"/>
    <w:rsid w:val="00707CDA"/>
    <w:rsid w:val="007103BE"/>
    <w:rsid w:val="00710BFF"/>
    <w:rsid w:val="00711000"/>
    <w:rsid w:val="007121F9"/>
    <w:rsid w:val="00712B98"/>
    <w:rsid w:val="00713598"/>
    <w:rsid w:val="00716880"/>
    <w:rsid w:val="00717B2E"/>
    <w:rsid w:val="0072209D"/>
    <w:rsid w:val="00722F6E"/>
    <w:rsid w:val="00723668"/>
    <w:rsid w:val="00725503"/>
    <w:rsid w:val="00730C65"/>
    <w:rsid w:val="00730F2C"/>
    <w:rsid w:val="0073102C"/>
    <w:rsid w:val="00731EC6"/>
    <w:rsid w:val="007325B1"/>
    <w:rsid w:val="00734311"/>
    <w:rsid w:val="007349C4"/>
    <w:rsid w:val="0073590F"/>
    <w:rsid w:val="00736BF7"/>
    <w:rsid w:val="00737439"/>
    <w:rsid w:val="007418AF"/>
    <w:rsid w:val="00741D2C"/>
    <w:rsid w:val="007420B7"/>
    <w:rsid w:val="00742E7F"/>
    <w:rsid w:val="00743795"/>
    <w:rsid w:val="00743FC4"/>
    <w:rsid w:val="00745B0D"/>
    <w:rsid w:val="00745BA6"/>
    <w:rsid w:val="007475A7"/>
    <w:rsid w:val="0074770B"/>
    <w:rsid w:val="00747875"/>
    <w:rsid w:val="00747B9A"/>
    <w:rsid w:val="007516B7"/>
    <w:rsid w:val="00753470"/>
    <w:rsid w:val="0075651B"/>
    <w:rsid w:val="00761E5F"/>
    <w:rsid w:val="0076217C"/>
    <w:rsid w:val="00762E6E"/>
    <w:rsid w:val="00763CD2"/>
    <w:rsid w:val="00764158"/>
    <w:rsid w:val="007641E0"/>
    <w:rsid w:val="0076448E"/>
    <w:rsid w:val="007658BE"/>
    <w:rsid w:val="00766EB8"/>
    <w:rsid w:val="00766F64"/>
    <w:rsid w:val="00767153"/>
    <w:rsid w:val="00770F00"/>
    <w:rsid w:val="0077266F"/>
    <w:rsid w:val="0077274C"/>
    <w:rsid w:val="007731E7"/>
    <w:rsid w:val="00774863"/>
    <w:rsid w:val="0077583A"/>
    <w:rsid w:val="00776D62"/>
    <w:rsid w:val="00777B36"/>
    <w:rsid w:val="00777DEC"/>
    <w:rsid w:val="0078068A"/>
    <w:rsid w:val="0078364D"/>
    <w:rsid w:val="00786D00"/>
    <w:rsid w:val="00787C7D"/>
    <w:rsid w:val="007901B6"/>
    <w:rsid w:val="00791E5E"/>
    <w:rsid w:val="00791EC4"/>
    <w:rsid w:val="00792B4A"/>
    <w:rsid w:val="00794F1F"/>
    <w:rsid w:val="0079558C"/>
    <w:rsid w:val="007961A0"/>
    <w:rsid w:val="00796DE3"/>
    <w:rsid w:val="007971B1"/>
    <w:rsid w:val="007976E9"/>
    <w:rsid w:val="007A0045"/>
    <w:rsid w:val="007A26A9"/>
    <w:rsid w:val="007A3226"/>
    <w:rsid w:val="007A54F3"/>
    <w:rsid w:val="007A5B34"/>
    <w:rsid w:val="007B0A54"/>
    <w:rsid w:val="007B13A4"/>
    <w:rsid w:val="007B2BCD"/>
    <w:rsid w:val="007B3C25"/>
    <w:rsid w:val="007B3CCA"/>
    <w:rsid w:val="007B4D4E"/>
    <w:rsid w:val="007B5F8F"/>
    <w:rsid w:val="007B7A10"/>
    <w:rsid w:val="007B7C40"/>
    <w:rsid w:val="007C02BC"/>
    <w:rsid w:val="007C08B0"/>
    <w:rsid w:val="007C0C85"/>
    <w:rsid w:val="007C4AA8"/>
    <w:rsid w:val="007C51FD"/>
    <w:rsid w:val="007C6103"/>
    <w:rsid w:val="007C638C"/>
    <w:rsid w:val="007C6481"/>
    <w:rsid w:val="007C70C9"/>
    <w:rsid w:val="007C7434"/>
    <w:rsid w:val="007D0E49"/>
    <w:rsid w:val="007D1206"/>
    <w:rsid w:val="007D2E8E"/>
    <w:rsid w:val="007D329E"/>
    <w:rsid w:val="007D38E3"/>
    <w:rsid w:val="007D5F87"/>
    <w:rsid w:val="007D62AC"/>
    <w:rsid w:val="007D6954"/>
    <w:rsid w:val="007D6B20"/>
    <w:rsid w:val="007E0016"/>
    <w:rsid w:val="007E3848"/>
    <w:rsid w:val="007E64EE"/>
    <w:rsid w:val="007E7203"/>
    <w:rsid w:val="007E735B"/>
    <w:rsid w:val="007F0501"/>
    <w:rsid w:val="007F0CD4"/>
    <w:rsid w:val="007F1851"/>
    <w:rsid w:val="007F22DB"/>
    <w:rsid w:val="007F3D1D"/>
    <w:rsid w:val="007F47BA"/>
    <w:rsid w:val="007F49FE"/>
    <w:rsid w:val="007F4C7E"/>
    <w:rsid w:val="007F60EB"/>
    <w:rsid w:val="007F66B0"/>
    <w:rsid w:val="007F6FFA"/>
    <w:rsid w:val="00800E77"/>
    <w:rsid w:val="00801DC9"/>
    <w:rsid w:val="00802D93"/>
    <w:rsid w:val="00802FE0"/>
    <w:rsid w:val="0080328F"/>
    <w:rsid w:val="00803DCF"/>
    <w:rsid w:val="008061E5"/>
    <w:rsid w:val="0080622E"/>
    <w:rsid w:val="00806B8C"/>
    <w:rsid w:val="008076E4"/>
    <w:rsid w:val="0080788F"/>
    <w:rsid w:val="00810081"/>
    <w:rsid w:val="008107AE"/>
    <w:rsid w:val="00811240"/>
    <w:rsid w:val="008114AA"/>
    <w:rsid w:val="0081349F"/>
    <w:rsid w:val="00814755"/>
    <w:rsid w:val="00815EAC"/>
    <w:rsid w:val="00816C94"/>
    <w:rsid w:val="00820667"/>
    <w:rsid w:val="00821896"/>
    <w:rsid w:val="00822415"/>
    <w:rsid w:val="0082270A"/>
    <w:rsid w:val="00824BAD"/>
    <w:rsid w:val="00824F45"/>
    <w:rsid w:val="00825FD2"/>
    <w:rsid w:val="0082661F"/>
    <w:rsid w:val="00826A7C"/>
    <w:rsid w:val="008275A7"/>
    <w:rsid w:val="00827EC5"/>
    <w:rsid w:val="00827F34"/>
    <w:rsid w:val="00831086"/>
    <w:rsid w:val="00831AFE"/>
    <w:rsid w:val="00832A5B"/>
    <w:rsid w:val="00832C98"/>
    <w:rsid w:val="008333C2"/>
    <w:rsid w:val="008337E2"/>
    <w:rsid w:val="00836577"/>
    <w:rsid w:val="00836665"/>
    <w:rsid w:val="00840141"/>
    <w:rsid w:val="008403A9"/>
    <w:rsid w:val="008403CB"/>
    <w:rsid w:val="00841E6A"/>
    <w:rsid w:val="00842232"/>
    <w:rsid w:val="00846C58"/>
    <w:rsid w:val="0085000A"/>
    <w:rsid w:val="00850077"/>
    <w:rsid w:val="00850425"/>
    <w:rsid w:val="00850B67"/>
    <w:rsid w:val="00852708"/>
    <w:rsid w:val="00853833"/>
    <w:rsid w:val="00854689"/>
    <w:rsid w:val="008552A0"/>
    <w:rsid w:val="00855E9E"/>
    <w:rsid w:val="00856A29"/>
    <w:rsid w:val="00857B10"/>
    <w:rsid w:val="00862FC4"/>
    <w:rsid w:val="00863890"/>
    <w:rsid w:val="00863A5B"/>
    <w:rsid w:val="00864646"/>
    <w:rsid w:val="008661B8"/>
    <w:rsid w:val="008674BC"/>
    <w:rsid w:val="00871ECA"/>
    <w:rsid w:val="00871F68"/>
    <w:rsid w:val="00872791"/>
    <w:rsid w:val="008727BD"/>
    <w:rsid w:val="00872A35"/>
    <w:rsid w:val="00872C18"/>
    <w:rsid w:val="00872F54"/>
    <w:rsid w:val="008751BF"/>
    <w:rsid w:val="00875678"/>
    <w:rsid w:val="008758B1"/>
    <w:rsid w:val="00875C8A"/>
    <w:rsid w:val="008776FB"/>
    <w:rsid w:val="00880660"/>
    <w:rsid w:val="00882C20"/>
    <w:rsid w:val="00882C26"/>
    <w:rsid w:val="00883DC8"/>
    <w:rsid w:val="00886156"/>
    <w:rsid w:val="0088686F"/>
    <w:rsid w:val="00886BE6"/>
    <w:rsid w:val="00887FFA"/>
    <w:rsid w:val="00890E14"/>
    <w:rsid w:val="00891612"/>
    <w:rsid w:val="008918A0"/>
    <w:rsid w:val="008939B7"/>
    <w:rsid w:val="00894F64"/>
    <w:rsid w:val="0089731A"/>
    <w:rsid w:val="00897569"/>
    <w:rsid w:val="008977DF"/>
    <w:rsid w:val="00897A2E"/>
    <w:rsid w:val="008A0BE4"/>
    <w:rsid w:val="008A22F1"/>
    <w:rsid w:val="008A2443"/>
    <w:rsid w:val="008A4A4D"/>
    <w:rsid w:val="008A5BEE"/>
    <w:rsid w:val="008A755C"/>
    <w:rsid w:val="008A796B"/>
    <w:rsid w:val="008A7B5F"/>
    <w:rsid w:val="008B1FAC"/>
    <w:rsid w:val="008B5D1C"/>
    <w:rsid w:val="008B5EB7"/>
    <w:rsid w:val="008B7DD6"/>
    <w:rsid w:val="008C0083"/>
    <w:rsid w:val="008C1284"/>
    <w:rsid w:val="008C1405"/>
    <w:rsid w:val="008C1C42"/>
    <w:rsid w:val="008C22F8"/>
    <w:rsid w:val="008C3FC2"/>
    <w:rsid w:val="008C4244"/>
    <w:rsid w:val="008C643D"/>
    <w:rsid w:val="008D00CC"/>
    <w:rsid w:val="008D2042"/>
    <w:rsid w:val="008D2D58"/>
    <w:rsid w:val="008D4441"/>
    <w:rsid w:val="008D5C19"/>
    <w:rsid w:val="008D6A5C"/>
    <w:rsid w:val="008D7352"/>
    <w:rsid w:val="008D750D"/>
    <w:rsid w:val="008E0339"/>
    <w:rsid w:val="008E1734"/>
    <w:rsid w:val="008E2235"/>
    <w:rsid w:val="008E3125"/>
    <w:rsid w:val="008E3A82"/>
    <w:rsid w:val="008E4FA6"/>
    <w:rsid w:val="008E7565"/>
    <w:rsid w:val="008E7A00"/>
    <w:rsid w:val="008F0487"/>
    <w:rsid w:val="008F0490"/>
    <w:rsid w:val="008F12BA"/>
    <w:rsid w:val="008F3D74"/>
    <w:rsid w:val="008F3FC9"/>
    <w:rsid w:val="008F5156"/>
    <w:rsid w:val="008F7066"/>
    <w:rsid w:val="00900F1B"/>
    <w:rsid w:val="00901E95"/>
    <w:rsid w:val="0090278F"/>
    <w:rsid w:val="00902C5A"/>
    <w:rsid w:val="00903017"/>
    <w:rsid w:val="00904501"/>
    <w:rsid w:val="009055E8"/>
    <w:rsid w:val="00905636"/>
    <w:rsid w:val="00907CFE"/>
    <w:rsid w:val="00911914"/>
    <w:rsid w:val="009119A8"/>
    <w:rsid w:val="00911E35"/>
    <w:rsid w:val="00912ACF"/>
    <w:rsid w:val="00913243"/>
    <w:rsid w:val="009138A0"/>
    <w:rsid w:val="00913C5D"/>
    <w:rsid w:val="00914E4B"/>
    <w:rsid w:val="00916119"/>
    <w:rsid w:val="00916316"/>
    <w:rsid w:val="0091693C"/>
    <w:rsid w:val="00917065"/>
    <w:rsid w:val="00917478"/>
    <w:rsid w:val="0091773F"/>
    <w:rsid w:val="009178F2"/>
    <w:rsid w:val="009179E4"/>
    <w:rsid w:val="00917AC4"/>
    <w:rsid w:val="00920C36"/>
    <w:rsid w:val="00920D8F"/>
    <w:rsid w:val="00923083"/>
    <w:rsid w:val="0092488C"/>
    <w:rsid w:val="00924C3F"/>
    <w:rsid w:val="009250E1"/>
    <w:rsid w:val="00925702"/>
    <w:rsid w:val="00926ABD"/>
    <w:rsid w:val="00926AD5"/>
    <w:rsid w:val="0092728E"/>
    <w:rsid w:val="00927435"/>
    <w:rsid w:val="00931106"/>
    <w:rsid w:val="0093276E"/>
    <w:rsid w:val="009329E4"/>
    <w:rsid w:val="00933132"/>
    <w:rsid w:val="00936D23"/>
    <w:rsid w:val="00936F3C"/>
    <w:rsid w:val="00937322"/>
    <w:rsid w:val="009377BF"/>
    <w:rsid w:val="00937800"/>
    <w:rsid w:val="00942EE3"/>
    <w:rsid w:val="00943710"/>
    <w:rsid w:val="00945B63"/>
    <w:rsid w:val="00947DC6"/>
    <w:rsid w:val="00950385"/>
    <w:rsid w:val="00950B46"/>
    <w:rsid w:val="0095126C"/>
    <w:rsid w:val="00952607"/>
    <w:rsid w:val="00952E3C"/>
    <w:rsid w:val="00953B96"/>
    <w:rsid w:val="00955E1F"/>
    <w:rsid w:val="00956E02"/>
    <w:rsid w:val="0096148E"/>
    <w:rsid w:val="00962A31"/>
    <w:rsid w:val="0096538F"/>
    <w:rsid w:val="00971527"/>
    <w:rsid w:val="0097276C"/>
    <w:rsid w:val="009739CB"/>
    <w:rsid w:val="00973E90"/>
    <w:rsid w:val="009776A3"/>
    <w:rsid w:val="00980A67"/>
    <w:rsid w:val="00981164"/>
    <w:rsid w:val="00982665"/>
    <w:rsid w:val="0098277D"/>
    <w:rsid w:val="00983DE0"/>
    <w:rsid w:val="009852FD"/>
    <w:rsid w:val="00986BD8"/>
    <w:rsid w:val="00987366"/>
    <w:rsid w:val="00987768"/>
    <w:rsid w:val="00990463"/>
    <w:rsid w:val="0099199B"/>
    <w:rsid w:val="009937DD"/>
    <w:rsid w:val="00993ACC"/>
    <w:rsid w:val="00993C67"/>
    <w:rsid w:val="0099431C"/>
    <w:rsid w:val="00994F70"/>
    <w:rsid w:val="00996B8B"/>
    <w:rsid w:val="009A25D9"/>
    <w:rsid w:val="009A2C1D"/>
    <w:rsid w:val="009A2E73"/>
    <w:rsid w:val="009A472B"/>
    <w:rsid w:val="009A51FF"/>
    <w:rsid w:val="009A6F10"/>
    <w:rsid w:val="009A714E"/>
    <w:rsid w:val="009B1122"/>
    <w:rsid w:val="009B1234"/>
    <w:rsid w:val="009B17FB"/>
    <w:rsid w:val="009B2677"/>
    <w:rsid w:val="009B3BDE"/>
    <w:rsid w:val="009B59BA"/>
    <w:rsid w:val="009B5D60"/>
    <w:rsid w:val="009B6986"/>
    <w:rsid w:val="009B6D49"/>
    <w:rsid w:val="009B7292"/>
    <w:rsid w:val="009B7633"/>
    <w:rsid w:val="009B7775"/>
    <w:rsid w:val="009C143D"/>
    <w:rsid w:val="009C29BA"/>
    <w:rsid w:val="009C396A"/>
    <w:rsid w:val="009C3C29"/>
    <w:rsid w:val="009C4449"/>
    <w:rsid w:val="009C4E86"/>
    <w:rsid w:val="009C64DA"/>
    <w:rsid w:val="009C7008"/>
    <w:rsid w:val="009C7107"/>
    <w:rsid w:val="009C7A8F"/>
    <w:rsid w:val="009D0694"/>
    <w:rsid w:val="009D3156"/>
    <w:rsid w:val="009D3A33"/>
    <w:rsid w:val="009D3E8C"/>
    <w:rsid w:val="009D4879"/>
    <w:rsid w:val="009D4E12"/>
    <w:rsid w:val="009D7339"/>
    <w:rsid w:val="009D746F"/>
    <w:rsid w:val="009E173A"/>
    <w:rsid w:val="009E24A0"/>
    <w:rsid w:val="009E44B5"/>
    <w:rsid w:val="009E586D"/>
    <w:rsid w:val="009F16D5"/>
    <w:rsid w:val="009F23F6"/>
    <w:rsid w:val="009F455B"/>
    <w:rsid w:val="009F4DCC"/>
    <w:rsid w:val="009F6ADD"/>
    <w:rsid w:val="009F7B24"/>
    <w:rsid w:val="009F7CCA"/>
    <w:rsid w:val="00A0000B"/>
    <w:rsid w:val="00A01D6F"/>
    <w:rsid w:val="00A020E8"/>
    <w:rsid w:val="00A037E6"/>
    <w:rsid w:val="00A039E2"/>
    <w:rsid w:val="00A0409B"/>
    <w:rsid w:val="00A059BC"/>
    <w:rsid w:val="00A0702D"/>
    <w:rsid w:val="00A075DE"/>
    <w:rsid w:val="00A10876"/>
    <w:rsid w:val="00A11523"/>
    <w:rsid w:val="00A118EB"/>
    <w:rsid w:val="00A20AD5"/>
    <w:rsid w:val="00A25FFA"/>
    <w:rsid w:val="00A27699"/>
    <w:rsid w:val="00A31601"/>
    <w:rsid w:val="00A33113"/>
    <w:rsid w:val="00A336EA"/>
    <w:rsid w:val="00A33B8A"/>
    <w:rsid w:val="00A347FF"/>
    <w:rsid w:val="00A350FB"/>
    <w:rsid w:val="00A37F15"/>
    <w:rsid w:val="00A41CEC"/>
    <w:rsid w:val="00A41D2A"/>
    <w:rsid w:val="00A4243F"/>
    <w:rsid w:val="00A44C50"/>
    <w:rsid w:val="00A463AC"/>
    <w:rsid w:val="00A51372"/>
    <w:rsid w:val="00A52BF1"/>
    <w:rsid w:val="00A52DFE"/>
    <w:rsid w:val="00A53222"/>
    <w:rsid w:val="00A56152"/>
    <w:rsid w:val="00A56BB1"/>
    <w:rsid w:val="00A57006"/>
    <w:rsid w:val="00A57241"/>
    <w:rsid w:val="00A6015A"/>
    <w:rsid w:val="00A604EB"/>
    <w:rsid w:val="00A60543"/>
    <w:rsid w:val="00A61A8B"/>
    <w:rsid w:val="00A62224"/>
    <w:rsid w:val="00A64B1E"/>
    <w:rsid w:val="00A64CF5"/>
    <w:rsid w:val="00A65544"/>
    <w:rsid w:val="00A71261"/>
    <w:rsid w:val="00A71888"/>
    <w:rsid w:val="00A725EE"/>
    <w:rsid w:val="00A733EE"/>
    <w:rsid w:val="00A735FC"/>
    <w:rsid w:val="00A742A5"/>
    <w:rsid w:val="00A74343"/>
    <w:rsid w:val="00A7644B"/>
    <w:rsid w:val="00A76AF2"/>
    <w:rsid w:val="00A81F43"/>
    <w:rsid w:val="00A83530"/>
    <w:rsid w:val="00A85A52"/>
    <w:rsid w:val="00A86B50"/>
    <w:rsid w:val="00A87E63"/>
    <w:rsid w:val="00A9315D"/>
    <w:rsid w:val="00A952E9"/>
    <w:rsid w:val="00A97027"/>
    <w:rsid w:val="00A9799D"/>
    <w:rsid w:val="00A979B3"/>
    <w:rsid w:val="00AA0F22"/>
    <w:rsid w:val="00AA141A"/>
    <w:rsid w:val="00AA2C8B"/>
    <w:rsid w:val="00AA2DD5"/>
    <w:rsid w:val="00AA3014"/>
    <w:rsid w:val="00AA306B"/>
    <w:rsid w:val="00AA326B"/>
    <w:rsid w:val="00AA3400"/>
    <w:rsid w:val="00AA37BC"/>
    <w:rsid w:val="00AA5F76"/>
    <w:rsid w:val="00AA605C"/>
    <w:rsid w:val="00AB02FF"/>
    <w:rsid w:val="00AB2ECF"/>
    <w:rsid w:val="00AB2F10"/>
    <w:rsid w:val="00AB4C76"/>
    <w:rsid w:val="00AB6461"/>
    <w:rsid w:val="00AB67CE"/>
    <w:rsid w:val="00AB73F8"/>
    <w:rsid w:val="00AC0B94"/>
    <w:rsid w:val="00AC1407"/>
    <w:rsid w:val="00AC2042"/>
    <w:rsid w:val="00AC27E1"/>
    <w:rsid w:val="00AC3011"/>
    <w:rsid w:val="00AC3F5F"/>
    <w:rsid w:val="00AC5748"/>
    <w:rsid w:val="00AC59E6"/>
    <w:rsid w:val="00AC5E06"/>
    <w:rsid w:val="00AC6D93"/>
    <w:rsid w:val="00AD0E38"/>
    <w:rsid w:val="00AD241F"/>
    <w:rsid w:val="00AD31C2"/>
    <w:rsid w:val="00AD3A3F"/>
    <w:rsid w:val="00AD4522"/>
    <w:rsid w:val="00AD4A77"/>
    <w:rsid w:val="00AD4BAB"/>
    <w:rsid w:val="00AD6CDC"/>
    <w:rsid w:val="00AE32CE"/>
    <w:rsid w:val="00AE437E"/>
    <w:rsid w:val="00AE54D4"/>
    <w:rsid w:val="00AE5C1D"/>
    <w:rsid w:val="00AE5D05"/>
    <w:rsid w:val="00AE7388"/>
    <w:rsid w:val="00AF01CB"/>
    <w:rsid w:val="00AF15CC"/>
    <w:rsid w:val="00AF2989"/>
    <w:rsid w:val="00AF36AB"/>
    <w:rsid w:val="00AF66B0"/>
    <w:rsid w:val="00AF6EAD"/>
    <w:rsid w:val="00AF70BA"/>
    <w:rsid w:val="00B006F1"/>
    <w:rsid w:val="00B00A79"/>
    <w:rsid w:val="00B01FA1"/>
    <w:rsid w:val="00B046F3"/>
    <w:rsid w:val="00B06C53"/>
    <w:rsid w:val="00B07254"/>
    <w:rsid w:val="00B072C3"/>
    <w:rsid w:val="00B11049"/>
    <w:rsid w:val="00B11E59"/>
    <w:rsid w:val="00B129AC"/>
    <w:rsid w:val="00B164EC"/>
    <w:rsid w:val="00B179CF"/>
    <w:rsid w:val="00B200DC"/>
    <w:rsid w:val="00B209F9"/>
    <w:rsid w:val="00B20AF6"/>
    <w:rsid w:val="00B23F2C"/>
    <w:rsid w:val="00B24262"/>
    <w:rsid w:val="00B24C49"/>
    <w:rsid w:val="00B2579F"/>
    <w:rsid w:val="00B25F68"/>
    <w:rsid w:val="00B271DC"/>
    <w:rsid w:val="00B2726F"/>
    <w:rsid w:val="00B31DBB"/>
    <w:rsid w:val="00B327CD"/>
    <w:rsid w:val="00B338E5"/>
    <w:rsid w:val="00B339B6"/>
    <w:rsid w:val="00B34B2E"/>
    <w:rsid w:val="00B34F69"/>
    <w:rsid w:val="00B35733"/>
    <w:rsid w:val="00B35A60"/>
    <w:rsid w:val="00B37101"/>
    <w:rsid w:val="00B3763C"/>
    <w:rsid w:val="00B42263"/>
    <w:rsid w:val="00B429EC"/>
    <w:rsid w:val="00B42C76"/>
    <w:rsid w:val="00B42EEB"/>
    <w:rsid w:val="00B4347B"/>
    <w:rsid w:val="00B438CF"/>
    <w:rsid w:val="00B46B55"/>
    <w:rsid w:val="00B4722F"/>
    <w:rsid w:val="00B51263"/>
    <w:rsid w:val="00B51C53"/>
    <w:rsid w:val="00B5274F"/>
    <w:rsid w:val="00B52787"/>
    <w:rsid w:val="00B5373F"/>
    <w:rsid w:val="00B53AFA"/>
    <w:rsid w:val="00B53B35"/>
    <w:rsid w:val="00B53C86"/>
    <w:rsid w:val="00B5484F"/>
    <w:rsid w:val="00B577AC"/>
    <w:rsid w:val="00B609B6"/>
    <w:rsid w:val="00B6155F"/>
    <w:rsid w:val="00B63892"/>
    <w:rsid w:val="00B63BE2"/>
    <w:rsid w:val="00B64805"/>
    <w:rsid w:val="00B6482C"/>
    <w:rsid w:val="00B64E4C"/>
    <w:rsid w:val="00B650DB"/>
    <w:rsid w:val="00B66906"/>
    <w:rsid w:val="00B6746C"/>
    <w:rsid w:val="00B743C6"/>
    <w:rsid w:val="00B74FBA"/>
    <w:rsid w:val="00B752C7"/>
    <w:rsid w:val="00B80157"/>
    <w:rsid w:val="00B817A8"/>
    <w:rsid w:val="00B8229E"/>
    <w:rsid w:val="00B8356E"/>
    <w:rsid w:val="00B840D9"/>
    <w:rsid w:val="00B85873"/>
    <w:rsid w:val="00B867F1"/>
    <w:rsid w:val="00B86AB2"/>
    <w:rsid w:val="00B9041F"/>
    <w:rsid w:val="00B93628"/>
    <w:rsid w:val="00B94EB1"/>
    <w:rsid w:val="00B97AFD"/>
    <w:rsid w:val="00BA3EFC"/>
    <w:rsid w:val="00BA592F"/>
    <w:rsid w:val="00BA6DB6"/>
    <w:rsid w:val="00BB1238"/>
    <w:rsid w:val="00BB14F6"/>
    <w:rsid w:val="00BB304E"/>
    <w:rsid w:val="00BB3B24"/>
    <w:rsid w:val="00BB4BE0"/>
    <w:rsid w:val="00BB4F58"/>
    <w:rsid w:val="00BB5D9E"/>
    <w:rsid w:val="00BB63F0"/>
    <w:rsid w:val="00BB687C"/>
    <w:rsid w:val="00BB72F1"/>
    <w:rsid w:val="00BC0538"/>
    <w:rsid w:val="00BC09E4"/>
    <w:rsid w:val="00BC1BAB"/>
    <w:rsid w:val="00BC3C2C"/>
    <w:rsid w:val="00BC463B"/>
    <w:rsid w:val="00BC5755"/>
    <w:rsid w:val="00BC6D5F"/>
    <w:rsid w:val="00BC7D8F"/>
    <w:rsid w:val="00BD0755"/>
    <w:rsid w:val="00BD0AAF"/>
    <w:rsid w:val="00BD1C0B"/>
    <w:rsid w:val="00BD2EC4"/>
    <w:rsid w:val="00BD3FBA"/>
    <w:rsid w:val="00BD40F1"/>
    <w:rsid w:val="00BD45E1"/>
    <w:rsid w:val="00BD45FC"/>
    <w:rsid w:val="00BD6070"/>
    <w:rsid w:val="00BD656F"/>
    <w:rsid w:val="00BD72E4"/>
    <w:rsid w:val="00BE31A2"/>
    <w:rsid w:val="00BE4F09"/>
    <w:rsid w:val="00BE6BEF"/>
    <w:rsid w:val="00BE6BF4"/>
    <w:rsid w:val="00BE76C0"/>
    <w:rsid w:val="00BE76DB"/>
    <w:rsid w:val="00BE7FEF"/>
    <w:rsid w:val="00BF02CF"/>
    <w:rsid w:val="00BF14D2"/>
    <w:rsid w:val="00BF26A7"/>
    <w:rsid w:val="00BF2936"/>
    <w:rsid w:val="00BF4F5D"/>
    <w:rsid w:val="00BF6498"/>
    <w:rsid w:val="00BF6A77"/>
    <w:rsid w:val="00BF6D7E"/>
    <w:rsid w:val="00BF7583"/>
    <w:rsid w:val="00BF7E05"/>
    <w:rsid w:val="00C036E0"/>
    <w:rsid w:val="00C04057"/>
    <w:rsid w:val="00C05583"/>
    <w:rsid w:val="00C05ACA"/>
    <w:rsid w:val="00C05C53"/>
    <w:rsid w:val="00C06B91"/>
    <w:rsid w:val="00C0702B"/>
    <w:rsid w:val="00C07102"/>
    <w:rsid w:val="00C07A4E"/>
    <w:rsid w:val="00C07B60"/>
    <w:rsid w:val="00C13AFD"/>
    <w:rsid w:val="00C1457B"/>
    <w:rsid w:val="00C14732"/>
    <w:rsid w:val="00C14738"/>
    <w:rsid w:val="00C14C00"/>
    <w:rsid w:val="00C15C13"/>
    <w:rsid w:val="00C15E74"/>
    <w:rsid w:val="00C15F3D"/>
    <w:rsid w:val="00C162BB"/>
    <w:rsid w:val="00C163D4"/>
    <w:rsid w:val="00C1695C"/>
    <w:rsid w:val="00C16AC3"/>
    <w:rsid w:val="00C16C41"/>
    <w:rsid w:val="00C176B4"/>
    <w:rsid w:val="00C17F50"/>
    <w:rsid w:val="00C21A5F"/>
    <w:rsid w:val="00C223E3"/>
    <w:rsid w:val="00C22E9B"/>
    <w:rsid w:val="00C23025"/>
    <w:rsid w:val="00C237CF"/>
    <w:rsid w:val="00C2382C"/>
    <w:rsid w:val="00C23B33"/>
    <w:rsid w:val="00C23EF2"/>
    <w:rsid w:val="00C24F50"/>
    <w:rsid w:val="00C26E26"/>
    <w:rsid w:val="00C2726C"/>
    <w:rsid w:val="00C27F9D"/>
    <w:rsid w:val="00C30E98"/>
    <w:rsid w:val="00C312E7"/>
    <w:rsid w:val="00C32B11"/>
    <w:rsid w:val="00C343C5"/>
    <w:rsid w:val="00C36E9F"/>
    <w:rsid w:val="00C37082"/>
    <w:rsid w:val="00C3731A"/>
    <w:rsid w:val="00C409F6"/>
    <w:rsid w:val="00C426D3"/>
    <w:rsid w:val="00C441ED"/>
    <w:rsid w:val="00C44FEF"/>
    <w:rsid w:val="00C45575"/>
    <w:rsid w:val="00C455D0"/>
    <w:rsid w:val="00C4573D"/>
    <w:rsid w:val="00C46AFA"/>
    <w:rsid w:val="00C50FBC"/>
    <w:rsid w:val="00C51201"/>
    <w:rsid w:val="00C5129A"/>
    <w:rsid w:val="00C514FB"/>
    <w:rsid w:val="00C5207A"/>
    <w:rsid w:val="00C52502"/>
    <w:rsid w:val="00C540F2"/>
    <w:rsid w:val="00C5497B"/>
    <w:rsid w:val="00C550EB"/>
    <w:rsid w:val="00C55799"/>
    <w:rsid w:val="00C5622B"/>
    <w:rsid w:val="00C56419"/>
    <w:rsid w:val="00C568AD"/>
    <w:rsid w:val="00C568B8"/>
    <w:rsid w:val="00C60EF9"/>
    <w:rsid w:val="00C6182B"/>
    <w:rsid w:val="00C62BE6"/>
    <w:rsid w:val="00C63A37"/>
    <w:rsid w:val="00C6461D"/>
    <w:rsid w:val="00C6485F"/>
    <w:rsid w:val="00C656EC"/>
    <w:rsid w:val="00C66398"/>
    <w:rsid w:val="00C67075"/>
    <w:rsid w:val="00C67314"/>
    <w:rsid w:val="00C70800"/>
    <w:rsid w:val="00C70FB7"/>
    <w:rsid w:val="00C71B0E"/>
    <w:rsid w:val="00C74946"/>
    <w:rsid w:val="00C769CF"/>
    <w:rsid w:val="00C7779A"/>
    <w:rsid w:val="00C806E7"/>
    <w:rsid w:val="00C80835"/>
    <w:rsid w:val="00C82CA8"/>
    <w:rsid w:val="00C8319D"/>
    <w:rsid w:val="00C838D8"/>
    <w:rsid w:val="00C84182"/>
    <w:rsid w:val="00C85219"/>
    <w:rsid w:val="00C85C09"/>
    <w:rsid w:val="00C86763"/>
    <w:rsid w:val="00C8754D"/>
    <w:rsid w:val="00C87BB2"/>
    <w:rsid w:val="00C90379"/>
    <w:rsid w:val="00C91B7A"/>
    <w:rsid w:val="00C93BBB"/>
    <w:rsid w:val="00C93F87"/>
    <w:rsid w:val="00C96C5D"/>
    <w:rsid w:val="00CA210B"/>
    <w:rsid w:val="00CA2139"/>
    <w:rsid w:val="00CA2227"/>
    <w:rsid w:val="00CA325A"/>
    <w:rsid w:val="00CA4810"/>
    <w:rsid w:val="00CA4A05"/>
    <w:rsid w:val="00CA4BAB"/>
    <w:rsid w:val="00CA50B9"/>
    <w:rsid w:val="00CA6694"/>
    <w:rsid w:val="00CB0A4F"/>
    <w:rsid w:val="00CB2B1D"/>
    <w:rsid w:val="00CB326D"/>
    <w:rsid w:val="00CB5E9F"/>
    <w:rsid w:val="00CB7C02"/>
    <w:rsid w:val="00CC0D66"/>
    <w:rsid w:val="00CC217E"/>
    <w:rsid w:val="00CC2A8C"/>
    <w:rsid w:val="00CC37BD"/>
    <w:rsid w:val="00CC4606"/>
    <w:rsid w:val="00CC4840"/>
    <w:rsid w:val="00CC65C9"/>
    <w:rsid w:val="00CC6A73"/>
    <w:rsid w:val="00CC765C"/>
    <w:rsid w:val="00CD1AC1"/>
    <w:rsid w:val="00CD28DA"/>
    <w:rsid w:val="00CD2D35"/>
    <w:rsid w:val="00CD39A2"/>
    <w:rsid w:val="00CD39E7"/>
    <w:rsid w:val="00CD4435"/>
    <w:rsid w:val="00CD4652"/>
    <w:rsid w:val="00CD46F8"/>
    <w:rsid w:val="00CD5278"/>
    <w:rsid w:val="00CD5A74"/>
    <w:rsid w:val="00CD68ED"/>
    <w:rsid w:val="00CD6A08"/>
    <w:rsid w:val="00CD745B"/>
    <w:rsid w:val="00CD7E87"/>
    <w:rsid w:val="00CE0155"/>
    <w:rsid w:val="00CE074B"/>
    <w:rsid w:val="00CE0C57"/>
    <w:rsid w:val="00CE11D1"/>
    <w:rsid w:val="00CE145C"/>
    <w:rsid w:val="00CE2863"/>
    <w:rsid w:val="00CE3BB3"/>
    <w:rsid w:val="00CE4686"/>
    <w:rsid w:val="00CE4735"/>
    <w:rsid w:val="00CE4D7F"/>
    <w:rsid w:val="00CE5790"/>
    <w:rsid w:val="00CE616F"/>
    <w:rsid w:val="00CE689F"/>
    <w:rsid w:val="00CE7D68"/>
    <w:rsid w:val="00CF0B34"/>
    <w:rsid w:val="00CF16BE"/>
    <w:rsid w:val="00CF36D3"/>
    <w:rsid w:val="00CF3775"/>
    <w:rsid w:val="00CF4420"/>
    <w:rsid w:val="00CF4F05"/>
    <w:rsid w:val="00CF4F70"/>
    <w:rsid w:val="00CF5C64"/>
    <w:rsid w:val="00CF72BC"/>
    <w:rsid w:val="00CF7895"/>
    <w:rsid w:val="00D00C8F"/>
    <w:rsid w:val="00D04558"/>
    <w:rsid w:val="00D04801"/>
    <w:rsid w:val="00D04C8A"/>
    <w:rsid w:val="00D06A42"/>
    <w:rsid w:val="00D06FAC"/>
    <w:rsid w:val="00D104FD"/>
    <w:rsid w:val="00D1167F"/>
    <w:rsid w:val="00D117D8"/>
    <w:rsid w:val="00D117FA"/>
    <w:rsid w:val="00D131C1"/>
    <w:rsid w:val="00D13612"/>
    <w:rsid w:val="00D13F47"/>
    <w:rsid w:val="00D17E97"/>
    <w:rsid w:val="00D20145"/>
    <w:rsid w:val="00D2022C"/>
    <w:rsid w:val="00D205CA"/>
    <w:rsid w:val="00D207B8"/>
    <w:rsid w:val="00D2221C"/>
    <w:rsid w:val="00D251F5"/>
    <w:rsid w:val="00D255EE"/>
    <w:rsid w:val="00D25714"/>
    <w:rsid w:val="00D25B43"/>
    <w:rsid w:val="00D25BAF"/>
    <w:rsid w:val="00D25EEF"/>
    <w:rsid w:val="00D2628C"/>
    <w:rsid w:val="00D26AFE"/>
    <w:rsid w:val="00D26C2D"/>
    <w:rsid w:val="00D310F4"/>
    <w:rsid w:val="00D31266"/>
    <w:rsid w:val="00D31F88"/>
    <w:rsid w:val="00D343B2"/>
    <w:rsid w:val="00D356FF"/>
    <w:rsid w:val="00D364AC"/>
    <w:rsid w:val="00D36C90"/>
    <w:rsid w:val="00D413AF"/>
    <w:rsid w:val="00D4143A"/>
    <w:rsid w:val="00D4315A"/>
    <w:rsid w:val="00D43BD6"/>
    <w:rsid w:val="00D44598"/>
    <w:rsid w:val="00D500CE"/>
    <w:rsid w:val="00D50511"/>
    <w:rsid w:val="00D52E56"/>
    <w:rsid w:val="00D55249"/>
    <w:rsid w:val="00D55300"/>
    <w:rsid w:val="00D5545F"/>
    <w:rsid w:val="00D56603"/>
    <w:rsid w:val="00D6078A"/>
    <w:rsid w:val="00D609A4"/>
    <w:rsid w:val="00D60B68"/>
    <w:rsid w:val="00D60DF9"/>
    <w:rsid w:val="00D630A2"/>
    <w:rsid w:val="00D63261"/>
    <w:rsid w:val="00D66082"/>
    <w:rsid w:val="00D6688D"/>
    <w:rsid w:val="00D6734F"/>
    <w:rsid w:val="00D6744C"/>
    <w:rsid w:val="00D676DF"/>
    <w:rsid w:val="00D67BB7"/>
    <w:rsid w:val="00D7079F"/>
    <w:rsid w:val="00D71008"/>
    <w:rsid w:val="00D72C39"/>
    <w:rsid w:val="00D731E3"/>
    <w:rsid w:val="00D73A1A"/>
    <w:rsid w:val="00D76482"/>
    <w:rsid w:val="00D80581"/>
    <w:rsid w:val="00D829D6"/>
    <w:rsid w:val="00D84C7E"/>
    <w:rsid w:val="00D8533F"/>
    <w:rsid w:val="00D8561C"/>
    <w:rsid w:val="00D8631F"/>
    <w:rsid w:val="00D92808"/>
    <w:rsid w:val="00D92C62"/>
    <w:rsid w:val="00D93B46"/>
    <w:rsid w:val="00D95DE8"/>
    <w:rsid w:val="00D95E22"/>
    <w:rsid w:val="00D95F8A"/>
    <w:rsid w:val="00D96C1E"/>
    <w:rsid w:val="00D974E6"/>
    <w:rsid w:val="00DA219D"/>
    <w:rsid w:val="00DA24FE"/>
    <w:rsid w:val="00DA36B7"/>
    <w:rsid w:val="00DA5C9F"/>
    <w:rsid w:val="00DA6C76"/>
    <w:rsid w:val="00DA78CC"/>
    <w:rsid w:val="00DB0D3F"/>
    <w:rsid w:val="00DB2B3A"/>
    <w:rsid w:val="00DB3440"/>
    <w:rsid w:val="00DB4D83"/>
    <w:rsid w:val="00DB4F46"/>
    <w:rsid w:val="00DB66D1"/>
    <w:rsid w:val="00DC09FE"/>
    <w:rsid w:val="00DC1D94"/>
    <w:rsid w:val="00DC1EDB"/>
    <w:rsid w:val="00DC277A"/>
    <w:rsid w:val="00DC2C7C"/>
    <w:rsid w:val="00DC5CA8"/>
    <w:rsid w:val="00DC6503"/>
    <w:rsid w:val="00DD0F6B"/>
    <w:rsid w:val="00DD38C8"/>
    <w:rsid w:val="00DD3A98"/>
    <w:rsid w:val="00DD4049"/>
    <w:rsid w:val="00DD52A5"/>
    <w:rsid w:val="00DD5FE4"/>
    <w:rsid w:val="00DD6769"/>
    <w:rsid w:val="00DD6A8C"/>
    <w:rsid w:val="00DD6FFB"/>
    <w:rsid w:val="00DD71A8"/>
    <w:rsid w:val="00DE0E30"/>
    <w:rsid w:val="00DE124F"/>
    <w:rsid w:val="00DE1673"/>
    <w:rsid w:val="00DE26C4"/>
    <w:rsid w:val="00DE277C"/>
    <w:rsid w:val="00DE3192"/>
    <w:rsid w:val="00DE34D5"/>
    <w:rsid w:val="00DE461C"/>
    <w:rsid w:val="00DE6946"/>
    <w:rsid w:val="00DE7F23"/>
    <w:rsid w:val="00DF0030"/>
    <w:rsid w:val="00DF1093"/>
    <w:rsid w:val="00DF1DCE"/>
    <w:rsid w:val="00DF1F66"/>
    <w:rsid w:val="00DF3380"/>
    <w:rsid w:val="00DF364C"/>
    <w:rsid w:val="00DF38F3"/>
    <w:rsid w:val="00DF45B0"/>
    <w:rsid w:val="00DF6838"/>
    <w:rsid w:val="00DF6EA3"/>
    <w:rsid w:val="00DF6F91"/>
    <w:rsid w:val="00E00267"/>
    <w:rsid w:val="00E01458"/>
    <w:rsid w:val="00E02D28"/>
    <w:rsid w:val="00E02FDE"/>
    <w:rsid w:val="00E03011"/>
    <w:rsid w:val="00E0373D"/>
    <w:rsid w:val="00E0722F"/>
    <w:rsid w:val="00E07BBF"/>
    <w:rsid w:val="00E1041C"/>
    <w:rsid w:val="00E11232"/>
    <w:rsid w:val="00E113D0"/>
    <w:rsid w:val="00E128DB"/>
    <w:rsid w:val="00E12EFD"/>
    <w:rsid w:val="00E13C40"/>
    <w:rsid w:val="00E162C6"/>
    <w:rsid w:val="00E16BCB"/>
    <w:rsid w:val="00E17D13"/>
    <w:rsid w:val="00E201AB"/>
    <w:rsid w:val="00E2229B"/>
    <w:rsid w:val="00E2644F"/>
    <w:rsid w:val="00E27269"/>
    <w:rsid w:val="00E27E0B"/>
    <w:rsid w:val="00E303F5"/>
    <w:rsid w:val="00E3056E"/>
    <w:rsid w:val="00E31A95"/>
    <w:rsid w:val="00E321A4"/>
    <w:rsid w:val="00E321C2"/>
    <w:rsid w:val="00E35D8A"/>
    <w:rsid w:val="00E36751"/>
    <w:rsid w:val="00E37409"/>
    <w:rsid w:val="00E4037A"/>
    <w:rsid w:val="00E429B8"/>
    <w:rsid w:val="00E42C14"/>
    <w:rsid w:val="00E46D17"/>
    <w:rsid w:val="00E5041E"/>
    <w:rsid w:val="00E50C9F"/>
    <w:rsid w:val="00E5100C"/>
    <w:rsid w:val="00E510CA"/>
    <w:rsid w:val="00E519D2"/>
    <w:rsid w:val="00E54EBC"/>
    <w:rsid w:val="00E55411"/>
    <w:rsid w:val="00E60001"/>
    <w:rsid w:val="00E600EF"/>
    <w:rsid w:val="00E6073E"/>
    <w:rsid w:val="00E613B0"/>
    <w:rsid w:val="00E64978"/>
    <w:rsid w:val="00E6565B"/>
    <w:rsid w:val="00E663C9"/>
    <w:rsid w:val="00E66622"/>
    <w:rsid w:val="00E67DA0"/>
    <w:rsid w:val="00E70F38"/>
    <w:rsid w:val="00E720B2"/>
    <w:rsid w:val="00E72CD5"/>
    <w:rsid w:val="00E77072"/>
    <w:rsid w:val="00E77210"/>
    <w:rsid w:val="00E81AC5"/>
    <w:rsid w:val="00E81D29"/>
    <w:rsid w:val="00E81D39"/>
    <w:rsid w:val="00E82FE5"/>
    <w:rsid w:val="00E838A5"/>
    <w:rsid w:val="00E84B08"/>
    <w:rsid w:val="00E84CD5"/>
    <w:rsid w:val="00E84FC1"/>
    <w:rsid w:val="00E90B2E"/>
    <w:rsid w:val="00E9360A"/>
    <w:rsid w:val="00E94711"/>
    <w:rsid w:val="00E947A0"/>
    <w:rsid w:val="00E956E0"/>
    <w:rsid w:val="00E95AD2"/>
    <w:rsid w:val="00E96F7B"/>
    <w:rsid w:val="00EA0E7E"/>
    <w:rsid w:val="00EA14CA"/>
    <w:rsid w:val="00EA393C"/>
    <w:rsid w:val="00EA3B6B"/>
    <w:rsid w:val="00EA3C27"/>
    <w:rsid w:val="00EA4380"/>
    <w:rsid w:val="00EA4A0F"/>
    <w:rsid w:val="00EA5739"/>
    <w:rsid w:val="00EA575C"/>
    <w:rsid w:val="00EA5F0F"/>
    <w:rsid w:val="00EA6478"/>
    <w:rsid w:val="00EB0190"/>
    <w:rsid w:val="00EB06E6"/>
    <w:rsid w:val="00EB0CCA"/>
    <w:rsid w:val="00EB1F0C"/>
    <w:rsid w:val="00EB2520"/>
    <w:rsid w:val="00EB393D"/>
    <w:rsid w:val="00EB4666"/>
    <w:rsid w:val="00EB543B"/>
    <w:rsid w:val="00EB5E96"/>
    <w:rsid w:val="00EB7886"/>
    <w:rsid w:val="00EB7F74"/>
    <w:rsid w:val="00EB7FFE"/>
    <w:rsid w:val="00EC0DF7"/>
    <w:rsid w:val="00EC2CEB"/>
    <w:rsid w:val="00EC354C"/>
    <w:rsid w:val="00EC54DA"/>
    <w:rsid w:val="00EC6AD8"/>
    <w:rsid w:val="00EC6F1B"/>
    <w:rsid w:val="00EC7A12"/>
    <w:rsid w:val="00EC7C22"/>
    <w:rsid w:val="00ED0CEE"/>
    <w:rsid w:val="00ED2AB0"/>
    <w:rsid w:val="00ED50F7"/>
    <w:rsid w:val="00ED5761"/>
    <w:rsid w:val="00ED6227"/>
    <w:rsid w:val="00ED72D2"/>
    <w:rsid w:val="00EE0A3F"/>
    <w:rsid w:val="00EE1F04"/>
    <w:rsid w:val="00EE2823"/>
    <w:rsid w:val="00EE2828"/>
    <w:rsid w:val="00EE3612"/>
    <w:rsid w:val="00EE4BAB"/>
    <w:rsid w:val="00EE4C90"/>
    <w:rsid w:val="00EE5A38"/>
    <w:rsid w:val="00EE5A88"/>
    <w:rsid w:val="00EE5C9D"/>
    <w:rsid w:val="00EF1421"/>
    <w:rsid w:val="00EF32E9"/>
    <w:rsid w:val="00EF369F"/>
    <w:rsid w:val="00EF3B66"/>
    <w:rsid w:val="00EF45B4"/>
    <w:rsid w:val="00EF67A2"/>
    <w:rsid w:val="00EF78C9"/>
    <w:rsid w:val="00F0013D"/>
    <w:rsid w:val="00F0062A"/>
    <w:rsid w:val="00F00E40"/>
    <w:rsid w:val="00F01CE7"/>
    <w:rsid w:val="00F02708"/>
    <w:rsid w:val="00F05006"/>
    <w:rsid w:val="00F0597E"/>
    <w:rsid w:val="00F1260F"/>
    <w:rsid w:val="00F13BB9"/>
    <w:rsid w:val="00F1486D"/>
    <w:rsid w:val="00F14DCB"/>
    <w:rsid w:val="00F14FC1"/>
    <w:rsid w:val="00F152FD"/>
    <w:rsid w:val="00F156EB"/>
    <w:rsid w:val="00F15B11"/>
    <w:rsid w:val="00F20585"/>
    <w:rsid w:val="00F21A36"/>
    <w:rsid w:val="00F251D7"/>
    <w:rsid w:val="00F25503"/>
    <w:rsid w:val="00F271EB"/>
    <w:rsid w:val="00F32DFB"/>
    <w:rsid w:val="00F33152"/>
    <w:rsid w:val="00F36961"/>
    <w:rsid w:val="00F36AA5"/>
    <w:rsid w:val="00F36BC5"/>
    <w:rsid w:val="00F4183C"/>
    <w:rsid w:val="00F43FA1"/>
    <w:rsid w:val="00F4620D"/>
    <w:rsid w:val="00F464B4"/>
    <w:rsid w:val="00F46C30"/>
    <w:rsid w:val="00F470A0"/>
    <w:rsid w:val="00F53AB3"/>
    <w:rsid w:val="00F542FA"/>
    <w:rsid w:val="00F544D7"/>
    <w:rsid w:val="00F54A72"/>
    <w:rsid w:val="00F5584D"/>
    <w:rsid w:val="00F55B59"/>
    <w:rsid w:val="00F56486"/>
    <w:rsid w:val="00F570B7"/>
    <w:rsid w:val="00F57D08"/>
    <w:rsid w:val="00F600D8"/>
    <w:rsid w:val="00F6152E"/>
    <w:rsid w:val="00F61AD2"/>
    <w:rsid w:val="00F61EB9"/>
    <w:rsid w:val="00F61FAA"/>
    <w:rsid w:val="00F634AC"/>
    <w:rsid w:val="00F6427B"/>
    <w:rsid w:val="00F64C4B"/>
    <w:rsid w:val="00F65292"/>
    <w:rsid w:val="00F65740"/>
    <w:rsid w:val="00F66816"/>
    <w:rsid w:val="00F67083"/>
    <w:rsid w:val="00F6754E"/>
    <w:rsid w:val="00F704AF"/>
    <w:rsid w:val="00F72A85"/>
    <w:rsid w:val="00F73752"/>
    <w:rsid w:val="00F76A4D"/>
    <w:rsid w:val="00F7745D"/>
    <w:rsid w:val="00F77788"/>
    <w:rsid w:val="00F82736"/>
    <w:rsid w:val="00F8338A"/>
    <w:rsid w:val="00F83E48"/>
    <w:rsid w:val="00F84240"/>
    <w:rsid w:val="00F85CEA"/>
    <w:rsid w:val="00F86964"/>
    <w:rsid w:val="00F86A48"/>
    <w:rsid w:val="00F87CAF"/>
    <w:rsid w:val="00F87ECC"/>
    <w:rsid w:val="00F9159B"/>
    <w:rsid w:val="00F91A09"/>
    <w:rsid w:val="00F92AB8"/>
    <w:rsid w:val="00F95B4D"/>
    <w:rsid w:val="00F96070"/>
    <w:rsid w:val="00F97242"/>
    <w:rsid w:val="00F97557"/>
    <w:rsid w:val="00F97872"/>
    <w:rsid w:val="00FA1AF9"/>
    <w:rsid w:val="00FA1F82"/>
    <w:rsid w:val="00FA28FD"/>
    <w:rsid w:val="00FA3E7D"/>
    <w:rsid w:val="00FA46D7"/>
    <w:rsid w:val="00FA4CD0"/>
    <w:rsid w:val="00FA69BA"/>
    <w:rsid w:val="00FB1634"/>
    <w:rsid w:val="00FB2D4B"/>
    <w:rsid w:val="00FB3BE1"/>
    <w:rsid w:val="00FB4BC3"/>
    <w:rsid w:val="00FB5355"/>
    <w:rsid w:val="00FB700A"/>
    <w:rsid w:val="00FB78FF"/>
    <w:rsid w:val="00FC18C8"/>
    <w:rsid w:val="00FC2275"/>
    <w:rsid w:val="00FC3F45"/>
    <w:rsid w:val="00FC471E"/>
    <w:rsid w:val="00FC5069"/>
    <w:rsid w:val="00FC6C63"/>
    <w:rsid w:val="00FC714A"/>
    <w:rsid w:val="00FD4BAC"/>
    <w:rsid w:val="00FD58AB"/>
    <w:rsid w:val="00FD6D1C"/>
    <w:rsid w:val="00FE09F7"/>
    <w:rsid w:val="00FE16D0"/>
    <w:rsid w:val="00FE1CF6"/>
    <w:rsid w:val="00FE25D6"/>
    <w:rsid w:val="00FE2BB1"/>
    <w:rsid w:val="00FE388A"/>
    <w:rsid w:val="00FE3D90"/>
    <w:rsid w:val="00FE4BB5"/>
    <w:rsid w:val="00FE4F9B"/>
    <w:rsid w:val="00FE5006"/>
    <w:rsid w:val="00FF02C8"/>
    <w:rsid w:val="00FF042B"/>
    <w:rsid w:val="00FF1860"/>
    <w:rsid w:val="00FF1AB0"/>
    <w:rsid w:val="00FF211D"/>
    <w:rsid w:val="00FF3B09"/>
    <w:rsid w:val="00FF41FA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5F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"/>
    <w:next w:val="a"/>
    <w:qFormat/>
    <w:rsid w:val="00AC3F5F"/>
    <w:pPr>
      <w:keepNext/>
      <w:keepLines/>
      <w:numPr>
        <w:numId w:val="1"/>
      </w:numPr>
      <w:tabs>
        <w:tab w:val="clear" w:pos="1850"/>
        <w:tab w:val="num" w:pos="432"/>
      </w:tabs>
      <w:spacing w:before="340" w:after="330"/>
      <w:ind w:left="432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rsid w:val="00AC3F5F"/>
    <w:pPr>
      <w:keepNext/>
      <w:keepLines/>
      <w:numPr>
        <w:ilvl w:val="1"/>
        <w:numId w:val="2"/>
      </w:numPr>
      <w:spacing w:before="260" w:after="200" w:line="415" w:lineRule="auto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qFormat/>
    <w:rsid w:val="00AC3F5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Arial" w:hAnsi="Arial"/>
      <w:bCs/>
      <w:sz w:val="21"/>
      <w:szCs w:val="32"/>
    </w:rPr>
  </w:style>
  <w:style w:type="paragraph" w:styleId="4">
    <w:name w:val="heading 4"/>
    <w:basedOn w:val="a"/>
    <w:next w:val="a"/>
    <w:qFormat/>
    <w:rsid w:val="00AC3F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hAnsi="Arial"/>
      <w:bCs/>
      <w:sz w:val="21"/>
      <w:szCs w:val="28"/>
    </w:rPr>
  </w:style>
  <w:style w:type="paragraph" w:styleId="50">
    <w:name w:val="heading 5"/>
    <w:basedOn w:val="a"/>
    <w:next w:val="a"/>
    <w:qFormat/>
    <w:rsid w:val="00AC3F5F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basedOn w:val="a"/>
    <w:next w:val="a"/>
    <w:qFormat/>
    <w:rsid w:val="00AC3F5F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hAnsi="Arial"/>
      <w:bCs/>
      <w:sz w:val="21"/>
    </w:rPr>
  </w:style>
  <w:style w:type="paragraph" w:styleId="7">
    <w:name w:val="heading 7"/>
    <w:basedOn w:val="a"/>
    <w:next w:val="a"/>
    <w:qFormat/>
    <w:rsid w:val="00AC3F5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rFonts w:ascii="Arial" w:eastAsia="黑体" w:hAnsi="Arial"/>
      <w:bCs/>
      <w:sz w:val="21"/>
    </w:rPr>
  </w:style>
  <w:style w:type="paragraph" w:styleId="8">
    <w:name w:val="heading 8"/>
    <w:basedOn w:val="a"/>
    <w:next w:val="a"/>
    <w:qFormat/>
    <w:rsid w:val="00AC3F5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"/>
    <w:next w:val="a"/>
    <w:qFormat/>
    <w:rsid w:val="00AC3F5F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C3F5F"/>
    <w:pPr>
      <w:spacing w:before="240" w:after="60" w:line="30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4">
    <w:name w:val="小标题"/>
    <w:basedOn w:val="a3"/>
    <w:rsid w:val="00AC3F5F"/>
    <w:rPr>
      <w:rFonts w:ascii="Times New Roman" w:hAnsi="Times New Roman"/>
      <w:sz w:val="24"/>
      <w:szCs w:val="21"/>
    </w:rPr>
  </w:style>
  <w:style w:type="paragraph" w:styleId="a5">
    <w:name w:val="Normal Indent"/>
    <w:basedOn w:val="a"/>
    <w:rsid w:val="00AC3F5F"/>
    <w:pPr>
      <w:ind w:firstLineChars="200" w:firstLine="420"/>
    </w:pPr>
  </w:style>
  <w:style w:type="paragraph" w:customStyle="1" w:styleId="20">
    <w:name w:val="正文2"/>
    <w:basedOn w:val="a"/>
    <w:rsid w:val="00AC3F5F"/>
    <w:rPr>
      <w:sz w:val="24"/>
    </w:rPr>
  </w:style>
  <w:style w:type="paragraph" w:customStyle="1" w:styleId="21">
    <w:name w:val="正文2缩进"/>
    <w:basedOn w:val="a5"/>
    <w:rsid w:val="00AC3F5F"/>
    <w:pPr>
      <w:ind w:firstLine="200"/>
    </w:pPr>
    <w:rPr>
      <w:sz w:val="24"/>
    </w:rPr>
  </w:style>
  <w:style w:type="paragraph" w:styleId="a6">
    <w:name w:val="Note Heading"/>
    <w:basedOn w:val="a"/>
    <w:next w:val="a"/>
    <w:rsid w:val="00AC3F5F"/>
    <w:pPr>
      <w:jc w:val="center"/>
    </w:pPr>
    <w:rPr>
      <w:rFonts w:eastAsia="楷体_GB2312"/>
      <w:b/>
      <w:i/>
    </w:rPr>
  </w:style>
  <w:style w:type="paragraph" w:customStyle="1" w:styleId="a7">
    <w:name w:val="封面标题"/>
    <w:basedOn w:val="a"/>
    <w:next w:val="a"/>
    <w:rsid w:val="00AC3F5F"/>
    <w:pPr>
      <w:jc w:val="center"/>
    </w:pPr>
    <w:rPr>
      <w:rFonts w:ascii="黑体" w:eastAsia="黑体" w:cs="宋体"/>
      <w:sz w:val="48"/>
      <w:szCs w:val="20"/>
    </w:rPr>
  </w:style>
  <w:style w:type="character" w:customStyle="1" w:styleId="a8">
    <w:name w:val="突出显示"/>
    <w:rsid w:val="00AC3F5F"/>
    <w:rPr>
      <w:b/>
      <w:bCs/>
    </w:rPr>
  </w:style>
  <w:style w:type="character" w:customStyle="1" w:styleId="a9">
    <w:name w:val="封面底标"/>
    <w:rsid w:val="00AC3F5F"/>
    <w:rPr>
      <w:rFonts w:eastAsia="黑体"/>
      <w:b/>
      <w:bCs/>
      <w:sz w:val="28"/>
    </w:rPr>
  </w:style>
  <w:style w:type="character" w:customStyle="1" w:styleId="Char">
    <w:name w:val="标题 Char"/>
    <w:rsid w:val="00AC3F5F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aa">
    <w:name w:val="封面英文底标题"/>
    <w:rsid w:val="00AC3F5F"/>
    <w:rPr>
      <w:rFonts w:eastAsia="黑体"/>
      <w:b/>
      <w:bCs/>
      <w:sz w:val="24"/>
    </w:rPr>
  </w:style>
  <w:style w:type="paragraph" w:styleId="10">
    <w:name w:val="toc 1"/>
    <w:basedOn w:val="a"/>
    <w:next w:val="a"/>
    <w:autoRedefine/>
    <w:uiPriority w:val="39"/>
    <w:rsid w:val="00AC3F5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AC3F5F"/>
    <w:pPr>
      <w:ind w:left="18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C3F5F"/>
    <w:pPr>
      <w:ind w:left="36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AC3F5F"/>
    <w:pPr>
      <w:ind w:left="540"/>
      <w:jc w:val="left"/>
    </w:pPr>
    <w:rPr>
      <w:szCs w:val="18"/>
    </w:rPr>
  </w:style>
  <w:style w:type="paragraph" w:styleId="51">
    <w:name w:val="toc 5"/>
    <w:basedOn w:val="a"/>
    <w:next w:val="a"/>
    <w:autoRedefine/>
    <w:semiHidden/>
    <w:rsid w:val="00AC3F5F"/>
    <w:pPr>
      <w:ind w:left="720"/>
      <w:jc w:val="left"/>
    </w:pPr>
    <w:rPr>
      <w:szCs w:val="18"/>
    </w:rPr>
  </w:style>
  <w:style w:type="paragraph" w:styleId="60">
    <w:name w:val="toc 6"/>
    <w:basedOn w:val="a"/>
    <w:next w:val="a"/>
    <w:autoRedefine/>
    <w:semiHidden/>
    <w:rsid w:val="00AC3F5F"/>
    <w:pPr>
      <w:ind w:left="900"/>
      <w:jc w:val="left"/>
    </w:pPr>
    <w:rPr>
      <w:szCs w:val="18"/>
    </w:rPr>
  </w:style>
  <w:style w:type="paragraph" w:styleId="70">
    <w:name w:val="toc 7"/>
    <w:basedOn w:val="a"/>
    <w:next w:val="a"/>
    <w:autoRedefine/>
    <w:semiHidden/>
    <w:rsid w:val="00AC3F5F"/>
    <w:pPr>
      <w:ind w:left="1080"/>
      <w:jc w:val="left"/>
    </w:pPr>
    <w:rPr>
      <w:szCs w:val="18"/>
    </w:rPr>
  </w:style>
  <w:style w:type="paragraph" w:styleId="80">
    <w:name w:val="toc 8"/>
    <w:basedOn w:val="a"/>
    <w:next w:val="a"/>
    <w:autoRedefine/>
    <w:semiHidden/>
    <w:rsid w:val="00AC3F5F"/>
    <w:pPr>
      <w:ind w:left="1260"/>
      <w:jc w:val="left"/>
    </w:pPr>
    <w:rPr>
      <w:szCs w:val="18"/>
    </w:rPr>
  </w:style>
  <w:style w:type="paragraph" w:styleId="90">
    <w:name w:val="toc 9"/>
    <w:basedOn w:val="a"/>
    <w:next w:val="a"/>
    <w:autoRedefine/>
    <w:semiHidden/>
    <w:rsid w:val="00AC3F5F"/>
    <w:pPr>
      <w:ind w:left="1440"/>
      <w:jc w:val="left"/>
    </w:pPr>
    <w:rPr>
      <w:szCs w:val="18"/>
    </w:rPr>
  </w:style>
  <w:style w:type="character" w:styleId="ab">
    <w:name w:val="Hyperlink"/>
    <w:uiPriority w:val="99"/>
    <w:rsid w:val="00AC3F5F"/>
    <w:rPr>
      <w:color w:val="0000FF"/>
      <w:u w:val="single"/>
    </w:rPr>
  </w:style>
  <w:style w:type="character" w:styleId="ac">
    <w:name w:val="annotation reference"/>
    <w:semiHidden/>
    <w:rsid w:val="00AC3F5F"/>
    <w:rPr>
      <w:sz w:val="21"/>
      <w:szCs w:val="21"/>
    </w:rPr>
  </w:style>
  <w:style w:type="paragraph" w:styleId="ad">
    <w:name w:val="annotation text"/>
    <w:basedOn w:val="a"/>
    <w:semiHidden/>
    <w:rsid w:val="00AC3F5F"/>
    <w:pPr>
      <w:jc w:val="left"/>
    </w:pPr>
  </w:style>
  <w:style w:type="paragraph" w:styleId="ae">
    <w:name w:val="annotation subject"/>
    <w:basedOn w:val="ad"/>
    <w:next w:val="ad"/>
    <w:semiHidden/>
    <w:rsid w:val="00AC3F5F"/>
    <w:rPr>
      <w:b/>
      <w:bCs/>
    </w:rPr>
  </w:style>
  <w:style w:type="paragraph" w:styleId="af">
    <w:name w:val="Balloon Text"/>
    <w:basedOn w:val="a"/>
    <w:semiHidden/>
    <w:rsid w:val="00AC3F5F"/>
    <w:rPr>
      <w:szCs w:val="18"/>
    </w:rPr>
  </w:style>
  <w:style w:type="character" w:customStyle="1" w:styleId="Char0">
    <w:name w:val="正文缩进 Char"/>
    <w:rsid w:val="00AC3F5F"/>
    <w:rPr>
      <w:rFonts w:eastAsia="宋体"/>
      <w:kern w:val="2"/>
      <w:sz w:val="21"/>
      <w:szCs w:val="24"/>
      <w:lang w:val="en-US" w:eastAsia="zh-CN" w:bidi="ar-SA"/>
    </w:rPr>
  </w:style>
  <w:style w:type="paragraph" w:styleId="af0">
    <w:name w:val="header"/>
    <w:basedOn w:val="a"/>
    <w:link w:val="Char1"/>
    <w:uiPriority w:val="99"/>
    <w:rsid w:val="00AC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footer"/>
    <w:basedOn w:val="a"/>
    <w:rsid w:val="00AC3F5F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customStyle="1" w:styleId="5">
    <w:name w:val="样式 标题 5 + 绿色"/>
    <w:basedOn w:val="a"/>
    <w:rsid w:val="00AC3F5F"/>
    <w:pPr>
      <w:numPr>
        <w:numId w:val="12"/>
      </w:numPr>
      <w:spacing w:beforeLines="50" w:line="300" w:lineRule="auto"/>
    </w:pPr>
    <w:rPr>
      <w:sz w:val="20"/>
    </w:rPr>
  </w:style>
  <w:style w:type="paragraph" w:customStyle="1" w:styleId="3173">
    <w:name w:val="样式 标题 3 + 行距: 多倍行距 1.73 字行"/>
    <w:basedOn w:val="3"/>
    <w:rsid w:val="00AC3F5F"/>
    <w:pPr>
      <w:spacing w:line="415" w:lineRule="auto"/>
    </w:pPr>
    <w:rPr>
      <w:rFonts w:cs="宋体"/>
      <w:bCs w:val="0"/>
      <w:szCs w:val="20"/>
    </w:rPr>
  </w:style>
  <w:style w:type="paragraph" w:customStyle="1" w:styleId="1241">
    <w:name w:val="样式 标题 1 + 行距: 多倍行距 2.41 字行"/>
    <w:basedOn w:val="1"/>
    <w:rsid w:val="00AC3F5F"/>
    <w:pPr>
      <w:spacing w:before="260" w:after="200" w:line="420" w:lineRule="auto"/>
      <w:ind w:left="0" w:firstLine="0"/>
    </w:pPr>
    <w:rPr>
      <w:rFonts w:cs="宋体"/>
      <w:szCs w:val="20"/>
    </w:rPr>
  </w:style>
  <w:style w:type="paragraph" w:styleId="af2">
    <w:name w:val="Body Text Indent"/>
    <w:basedOn w:val="a"/>
    <w:rsid w:val="00AC3F5F"/>
    <w:pPr>
      <w:ind w:firstLine="420"/>
    </w:pPr>
    <w:rPr>
      <w:rFonts w:ascii="宋体" w:hAnsi="宋体"/>
      <w:sz w:val="21"/>
    </w:rPr>
  </w:style>
  <w:style w:type="character" w:styleId="af3">
    <w:name w:val="page number"/>
    <w:basedOn w:val="a0"/>
    <w:rsid w:val="00AC3F5F"/>
  </w:style>
  <w:style w:type="character" w:customStyle="1" w:styleId="text1">
    <w:name w:val="text1"/>
    <w:rsid w:val="00AC3F5F"/>
    <w:rPr>
      <w:b w:val="0"/>
      <w:bCs w:val="0"/>
      <w:i w:val="0"/>
      <w:iCs w:val="0"/>
      <w:smallCaps w:val="0"/>
      <w:color w:val="000000"/>
      <w:sz w:val="20"/>
      <w:szCs w:val="20"/>
    </w:rPr>
  </w:style>
  <w:style w:type="paragraph" w:styleId="af4">
    <w:name w:val="Plain Text"/>
    <w:basedOn w:val="a"/>
    <w:rsid w:val="00F600D8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styleId="HTML">
    <w:name w:val="HTML Typewriter"/>
    <w:rsid w:val="001D04C8"/>
    <w:rPr>
      <w:rFonts w:ascii="Courier New" w:hAnsi="Courier New"/>
      <w:sz w:val="20"/>
      <w:szCs w:val="20"/>
    </w:rPr>
  </w:style>
  <w:style w:type="paragraph" w:customStyle="1" w:styleId="af5">
    <w:name w:val="封面标准英文名称"/>
    <w:rsid w:val="001D04C8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6">
    <w:name w:val="封面标准文稿编辑信息"/>
    <w:rsid w:val="004D1614"/>
    <w:pPr>
      <w:spacing w:before="180" w:line="180" w:lineRule="exact"/>
      <w:jc w:val="center"/>
    </w:pPr>
    <w:rPr>
      <w:rFonts w:ascii="宋体"/>
      <w:sz w:val="21"/>
    </w:rPr>
  </w:style>
  <w:style w:type="character" w:customStyle="1" w:styleId="11">
    <w:name w:val="已访问的超链接1"/>
    <w:uiPriority w:val="99"/>
    <w:rsid w:val="00D72C39"/>
    <w:rPr>
      <w:color w:val="800080"/>
      <w:u w:val="single"/>
    </w:rPr>
  </w:style>
  <w:style w:type="paragraph" w:styleId="af7">
    <w:name w:val="List Paragraph"/>
    <w:basedOn w:val="a"/>
    <w:uiPriority w:val="34"/>
    <w:qFormat/>
    <w:rsid w:val="00AA2C8B"/>
    <w:pPr>
      <w:ind w:firstLineChars="200" w:firstLine="420"/>
    </w:pPr>
  </w:style>
  <w:style w:type="paragraph" w:styleId="af8">
    <w:name w:val="Subtitle"/>
    <w:basedOn w:val="a"/>
    <w:next w:val="a"/>
    <w:link w:val="Char2"/>
    <w:qFormat/>
    <w:rsid w:val="003E3F9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f8"/>
    <w:rsid w:val="003E3F92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05477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opdicttext22">
    <w:name w:val="op_dict_text22"/>
    <w:basedOn w:val="a0"/>
    <w:rsid w:val="009D3156"/>
  </w:style>
  <w:style w:type="table" w:styleId="af9">
    <w:name w:val="Table Grid"/>
    <w:basedOn w:val="a1"/>
    <w:rsid w:val="006C0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F13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semiHidden/>
    <w:rsid w:val="00F13BB9"/>
    <w:rPr>
      <w:rFonts w:ascii="Courier New" w:hAnsi="Courier New" w:cs="Courier New"/>
      <w:kern w:val="2"/>
    </w:rPr>
  </w:style>
  <w:style w:type="character" w:customStyle="1" w:styleId="HTMLChar">
    <w:name w:val="HTML 预设格式 Char"/>
    <w:link w:val="HTML0"/>
    <w:uiPriority w:val="99"/>
    <w:rsid w:val="00F13BB9"/>
    <w:rPr>
      <w:rFonts w:ascii="宋体" w:hAnsi="宋体" w:cs="宋体"/>
      <w:sz w:val="24"/>
      <w:szCs w:val="24"/>
    </w:rPr>
  </w:style>
  <w:style w:type="paragraph" w:styleId="afa">
    <w:name w:val="footnote text"/>
    <w:basedOn w:val="a"/>
    <w:link w:val="Char3"/>
    <w:semiHidden/>
    <w:unhideWhenUsed/>
    <w:rsid w:val="00CC4840"/>
    <w:pPr>
      <w:snapToGrid w:val="0"/>
      <w:jc w:val="left"/>
    </w:pPr>
    <w:rPr>
      <w:szCs w:val="18"/>
    </w:rPr>
  </w:style>
  <w:style w:type="character" w:customStyle="1" w:styleId="Char3">
    <w:name w:val="脚注文本 Char"/>
    <w:basedOn w:val="a0"/>
    <w:link w:val="afa"/>
    <w:semiHidden/>
    <w:rsid w:val="00CC4840"/>
    <w:rPr>
      <w:kern w:val="2"/>
      <w:sz w:val="18"/>
      <w:szCs w:val="18"/>
    </w:rPr>
  </w:style>
  <w:style w:type="character" w:styleId="afb">
    <w:name w:val="footnote reference"/>
    <w:basedOn w:val="a0"/>
    <w:semiHidden/>
    <w:unhideWhenUsed/>
    <w:rsid w:val="00CC4840"/>
    <w:rPr>
      <w:vertAlign w:val="superscript"/>
    </w:rPr>
  </w:style>
  <w:style w:type="character" w:customStyle="1" w:styleId="Char1">
    <w:name w:val="页眉 Char"/>
    <w:basedOn w:val="a0"/>
    <w:link w:val="af0"/>
    <w:uiPriority w:val="99"/>
    <w:rsid w:val="00634A7A"/>
    <w:rPr>
      <w:kern w:val="2"/>
      <w:sz w:val="18"/>
      <w:szCs w:val="18"/>
    </w:rPr>
  </w:style>
  <w:style w:type="paragraph" w:customStyle="1" w:styleId="afc">
    <w:name w:val="段"/>
    <w:rsid w:val="00634A7A"/>
    <w:pPr>
      <w:autoSpaceDE w:val="0"/>
      <w:autoSpaceDN w:val="0"/>
      <w:ind w:firstLineChars="200" w:firstLine="200"/>
      <w:jc w:val="both"/>
    </w:pPr>
    <w:rPr>
      <w:rFonts w:ascii="宋体" w:hAnsi="宋体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5F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"/>
    <w:next w:val="a"/>
    <w:qFormat/>
    <w:rsid w:val="00AC3F5F"/>
    <w:pPr>
      <w:keepNext/>
      <w:keepLines/>
      <w:numPr>
        <w:numId w:val="1"/>
      </w:numPr>
      <w:tabs>
        <w:tab w:val="clear" w:pos="1850"/>
        <w:tab w:val="num" w:pos="432"/>
      </w:tabs>
      <w:spacing w:before="340" w:after="330"/>
      <w:ind w:left="432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rsid w:val="00AC3F5F"/>
    <w:pPr>
      <w:keepNext/>
      <w:keepLines/>
      <w:numPr>
        <w:ilvl w:val="1"/>
        <w:numId w:val="2"/>
      </w:numPr>
      <w:spacing w:before="260" w:after="200" w:line="415" w:lineRule="auto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qFormat/>
    <w:rsid w:val="00AC3F5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Arial" w:hAnsi="Arial"/>
      <w:bCs/>
      <w:sz w:val="21"/>
      <w:szCs w:val="32"/>
    </w:rPr>
  </w:style>
  <w:style w:type="paragraph" w:styleId="4">
    <w:name w:val="heading 4"/>
    <w:basedOn w:val="a"/>
    <w:next w:val="a"/>
    <w:qFormat/>
    <w:rsid w:val="00AC3F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hAnsi="Arial"/>
      <w:bCs/>
      <w:sz w:val="21"/>
      <w:szCs w:val="28"/>
    </w:rPr>
  </w:style>
  <w:style w:type="paragraph" w:styleId="50">
    <w:name w:val="heading 5"/>
    <w:basedOn w:val="a"/>
    <w:next w:val="a"/>
    <w:qFormat/>
    <w:rsid w:val="00AC3F5F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basedOn w:val="a"/>
    <w:next w:val="a"/>
    <w:qFormat/>
    <w:rsid w:val="00AC3F5F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hAnsi="Arial"/>
      <w:bCs/>
      <w:sz w:val="21"/>
    </w:rPr>
  </w:style>
  <w:style w:type="paragraph" w:styleId="7">
    <w:name w:val="heading 7"/>
    <w:basedOn w:val="a"/>
    <w:next w:val="a"/>
    <w:qFormat/>
    <w:rsid w:val="00AC3F5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rFonts w:ascii="Arial" w:eastAsia="黑体" w:hAnsi="Arial"/>
      <w:bCs/>
      <w:sz w:val="21"/>
    </w:rPr>
  </w:style>
  <w:style w:type="paragraph" w:styleId="8">
    <w:name w:val="heading 8"/>
    <w:basedOn w:val="a"/>
    <w:next w:val="a"/>
    <w:qFormat/>
    <w:rsid w:val="00AC3F5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"/>
    <w:next w:val="a"/>
    <w:qFormat/>
    <w:rsid w:val="00AC3F5F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C3F5F"/>
    <w:pPr>
      <w:spacing w:before="240" w:after="60" w:line="30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4">
    <w:name w:val="小标题"/>
    <w:basedOn w:val="a3"/>
    <w:rsid w:val="00AC3F5F"/>
    <w:rPr>
      <w:rFonts w:ascii="Times New Roman" w:hAnsi="Times New Roman"/>
      <w:sz w:val="24"/>
      <w:szCs w:val="21"/>
    </w:rPr>
  </w:style>
  <w:style w:type="paragraph" w:styleId="a5">
    <w:name w:val="Normal Indent"/>
    <w:basedOn w:val="a"/>
    <w:rsid w:val="00AC3F5F"/>
    <w:pPr>
      <w:ind w:firstLineChars="200" w:firstLine="420"/>
    </w:pPr>
  </w:style>
  <w:style w:type="paragraph" w:customStyle="1" w:styleId="20">
    <w:name w:val="正文2"/>
    <w:basedOn w:val="a"/>
    <w:rsid w:val="00AC3F5F"/>
    <w:rPr>
      <w:sz w:val="24"/>
    </w:rPr>
  </w:style>
  <w:style w:type="paragraph" w:customStyle="1" w:styleId="21">
    <w:name w:val="正文2缩进"/>
    <w:basedOn w:val="a5"/>
    <w:rsid w:val="00AC3F5F"/>
    <w:pPr>
      <w:ind w:firstLine="200"/>
    </w:pPr>
    <w:rPr>
      <w:sz w:val="24"/>
    </w:rPr>
  </w:style>
  <w:style w:type="paragraph" w:styleId="a6">
    <w:name w:val="Note Heading"/>
    <w:basedOn w:val="a"/>
    <w:next w:val="a"/>
    <w:rsid w:val="00AC3F5F"/>
    <w:pPr>
      <w:jc w:val="center"/>
    </w:pPr>
    <w:rPr>
      <w:rFonts w:eastAsia="楷体_GB2312"/>
      <w:b/>
      <w:i/>
    </w:rPr>
  </w:style>
  <w:style w:type="paragraph" w:customStyle="1" w:styleId="a7">
    <w:name w:val="封面标题"/>
    <w:basedOn w:val="a"/>
    <w:next w:val="a"/>
    <w:rsid w:val="00AC3F5F"/>
    <w:pPr>
      <w:jc w:val="center"/>
    </w:pPr>
    <w:rPr>
      <w:rFonts w:ascii="黑体" w:eastAsia="黑体" w:cs="宋体"/>
      <w:sz w:val="48"/>
      <w:szCs w:val="20"/>
    </w:rPr>
  </w:style>
  <w:style w:type="character" w:customStyle="1" w:styleId="a8">
    <w:name w:val="突出显示"/>
    <w:rsid w:val="00AC3F5F"/>
    <w:rPr>
      <w:b/>
      <w:bCs/>
    </w:rPr>
  </w:style>
  <w:style w:type="character" w:customStyle="1" w:styleId="a9">
    <w:name w:val="封面底标"/>
    <w:rsid w:val="00AC3F5F"/>
    <w:rPr>
      <w:rFonts w:eastAsia="黑体"/>
      <w:b/>
      <w:bCs/>
      <w:sz w:val="28"/>
    </w:rPr>
  </w:style>
  <w:style w:type="character" w:customStyle="1" w:styleId="Char">
    <w:name w:val="标题 Char"/>
    <w:rsid w:val="00AC3F5F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aa">
    <w:name w:val="封面英文底标题"/>
    <w:rsid w:val="00AC3F5F"/>
    <w:rPr>
      <w:rFonts w:eastAsia="黑体"/>
      <w:b/>
      <w:bCs/>
      <w:sz w:val="24"/>
    </w:rPr>
  </w:style>
  <w:style w:type="paragraph" w:styleId="10">
    <w:name w:val="toc 1"/>
    <w:basedOn w:val="a"/>
    <w:next w:val="a"/>
    <w:autoRedefine/>
    <w:uiPriority w:val="39"/>
    <w:rsid w:val="00AC3F5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AC3F5F"/>
    <w:pPr>
      <w:ind w:left="18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C3F5F"/>
    <w:pPr>
      <w:ind w:left="36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AC3F5F"/>
    <w:pPr>
      <w:ind w:left="540"/>
      <w:jc w:val="left"/>
    </w:pPr>
    <w:rPr>
      <w:szCs w:val="18"/>
    </w:rPr>
  </w:style>
  <w:style w:type="paragraph" w:styleId="51">
    <w:name w:val="toc 5"/>
    <w:basedOn w:val="a"/>
    <w:next w:val="a"/>
    <w:autoRedefine/>
    <w:semiHidden/>
    <w:rsid w:val="00AC3F5F"/>
    <w:pPr>
      <w:ind w:left="720"/>
      <w:jc w:val="left"/>
    </w:pPr>
    <w:rPr>
      <w:szCs w:val="18"/>
    </w:rPr>
  </w:style>
  <w:style w:type="paragraph" w:styleId="60">
    <w:name w:val="toc 6"/>
    <w:basedOn w:val="a"/>
    <w:next w:val="a"/>
    <w:autoRedefine/>
    <w:semiHidden/>
    <w:rsid w:val="00AC3F5F"/>
    <w:pPr>
      <w:ind w:left="900"/>
      <w:jc w:val="left"/>
    </w:pPr>
    <w:rPr>
      <w:szCs w:val="18"/>
    </w:rPr>
  </w:style>
  <w:style w:type="paragraph" w:styleId="70">
    <w:name w:val="toc 7"/>
    <w:basedOn w:val="a"/>
    <w:next w:val="a"/>
    <w:autoRedefine/>
    <w:semiHidden/>
    <w:rsid w:val="00AC3F5F"/>
    <w:pPr>
      <w:ind w:left="1080"/>
      <w:jc w:val="left"/>
    </w:pPr>
    <w:rPr>
      <w:szCs w:val="18"/>
    </w:rPr>
  </w:style>
  <w:style w:type="paragraph" w:styleId="80">
    <w:name w:val="toc 8"/>
    <w:basedOn w:val="a"/>
    <w:next w:val="a"/>
    <w:autoRedefine/>
    <w:semiHidden/>
    <w:rsid w:val="00AC3F5F"/>
    <w:pPr>
      <w:ind w:left="1260"/>
      <w:jc w:val="left"/>
    </w:pPr>
    <w:rPr>
      <w:szCs w:val="18"/>
    </w:rPr>
  </w:style>
  <w:style w:type="paragraph" w:styleId="90">
    <w:name w:val="toc 9"/>
    <w:basedOn w:val="a"/>
    <w:next w:val="a"/>
    <w:autoRedefine/>
    <w:semiHidden/>
    <w:rsid w:val="00AC3F5F"/>
    <w:pPr>
      <w:ind w:left="1440"/>
      <w:jc w:val="left"/>
    </w:pPr>
    <w:rPr>
      <w:szCs w:val="18"/>
    </w:rPr>
  </w:style>
  <w:style w:type="character" w:styleId="ab">
    <w:name w:val="Hyperlink"/>
    <w:uiPriority w:val="99"/>
    <w:rsid w:val="00AC3F5F"/>
    <w:rPr>
      <w:color w:val="0000FF"/>
      <w:u w:val="single"/>
    </w:rPr>
  </w:style>
  <w:style w:type="character" w:styleId="ac">
    <w:name w:val="annotation reference"/>
    <w:semiHidden/>
    <w:rsid w:val="00AC3F5F"/>
    <w:rPr>
      <w:sz w:val="21"/>
      <w:szCs w:val="21"/>
    </w:rPr>
  </w:style>
  <w:style w:type="paragraph" w:styleId="ad">
    <w:name w:val="annotation text"/>
    <w:basedOn w:val="a"/>
    <w:semiHidden/>
    <w:rsid w:val="00AC3F5F"/>
    <w:pPr>
      <w:jc w:val="left"/>
    </w:pPr>
  </w:style>
  <w:style w:type="paragraph" w:styleId="ae">
    <w:name w:val="annotation subject"/>
    <w:basedOn w:val="ad"/>
    <w:next w:val="ad"/>
    <w:semiHidden/>
    <w:rsid w:val="00AC3F5F"/>
    <w:rPr>
      <w:b/>
      <w:bCs/>
    </w:rPr>
  </w:style>
  <w:style w:type="paragraph" w:styleId="af">
    <w:name w:val="Balloon Text"/>
    <w:basedOn w:val="a"/>
    <w:semiHidden/>
    <w:rsid w:val="00AC3F5F"/>
    <w:rPr>
      <w:szCs w:val="18"/>
    </w:rPr>
  </w:style>
  <w:style w:type="character" w:customStyle="1" w:styleId="Char0">
    <w:name w:val="正文缩进 Char"/>
    <w:rsid w:val="00AC3F5F"/>
    <w:rPr>
      <w:rFonts w:eastAsia="宋体"/>
      <w:kern w:val="2"/>
      <w:sz w:val="21"/>
      <w:szCs w:val="24"/>
      <w:lang w:val="en-US" w:eastAsia="zh-CN" w:bidi="ar-SA"/>
    </w:rPr>
  </w:style>
  <w:style w:type="paragraph" w:styleId="af0">
    <w:name w:val="header"/>
    <w:basedOn w:val="a"/>
    <w:rsid w:val="00AC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footer"/>
    <w:basedOn w:val="a"/>
    <w:rsid w:val="00AC3F5F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customStyle="1" w:styleId="5">
    <w:name w:val="样式 标题 5 + 绿色"/>
    <w:basedOn w:val="a"/>
    <w:rsid w:val="00AC3F5F"/>
    <w:pPr>
      <w:numPr>
        <w:numId w:val="12"/>
      </w:numPr>
      <w:spacing w:beforeLines="50" w:line="300" w:lineRule="auto"/>
    </w:pPr>
    <w:rPr>
      <w:sz w:val="20"/>
    </w:rPr>
  </w:style>
  <w:style w:type="paragraph" w:customStyle="1" w:styleId="3173">
    <w:name w:val="样式 标题 3 + 行距: 多倍行距 1.73 字行"/>
    <w:basedOn w:val="3"/>
    <w:rsid w:val="00AC3F5F"/>
    <w:pPr>
      <w:spacing w:line="415" w:lineRule="auto"/>
    </w:pPr>
    <w:rPr>
      <w:rFonts w:cs="宋体"/>
      <w:bCs w:val="0"/>
      <w:szCs w:val="20"/>
    </w:rPr>
  </w:style>
  <w:style w:type="paragraph" w:customStyle="1" w:styleId="1241">
    <w:name w:val="样式 标题 1 + 行距: 多倍行距 2.41 字行"/>
    <w:basedOn w:val="1"/>
    <w:rsid w:val="00AC3F5F"/>
    <w:pPr>
      <w:spacing w:before="260" w:after="200" w:line="420" w:lineRule="auto"/>
      <w:ind w:left="0" w:firstLine="0"/>
    </w:pPr>
    <w:rPr>
      <w:rFonts w:cs="宋体"/>
      <w:szCs w:val="20"/>
    </w:rPr>
  </w:style>
  <w:style w:type="paragraph" w:styleId="af2">
    <w:name w:val="Body Text Indent"/>
    <w:basedOn w:val="a"/>
    <w:rsid w:val="00AC3F5F"/>
    <w:pPr>
      <w:ind w:firstLine="420"/>
    </w:pPr>
    <w:rPr>
      <w:rFonts w:ascii="宋体" w:hAnsi="宋体"/>
      <w:sz w:val="21"/>
    </w:rPr>
  </w:style>
  <w:style w:type="character" w:styleId="af3">
    <w:name w:val="page number"/>
    <w:basedOn w:val="a0"/>
    <w:rsid w:val="00AC3F5F"/>
  </w:style>
  <w:style w:type="character" w:customStyle="1" w:styleId="text1">
    <w:name w:val="text1"/>
    <w:rsid w:val="00AC3F5F"/>
    <w:rPr>
      <w:b w:val="0"/>
      <w:bCs w:val="0"/>
      <w:i w:val="0"/>
      <w:iCs w:val="0"/>
      <w:smallCaps w:val="0"/>
      <w:color w:val="000000"/>
      <w:sz w:val="20"/>
      <w:szCs w:val="20"/>
    </w:rPr>
  </w:style>
  <w:style w:type="paragraph" w:styleId="af4">
    <w:name w:val="Plain Text"/>
    <w:basedOn w:val="a"/>
    <w:rsid w:val="00F600D8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styleId="HTML">
    <w:name w:val="HTML Typewriter"/>
    <w:rsid w:val="001D04C8"/>
    <w:rPr>
      <w:rFonts w:ascii="Courier New" w:hAnsi="Courier New"/>
      <w:sz w:val="20"/>
      <w:szCs w:val="20"/>
    </w:rPr>
  </w:style>
  <w:style w:type="paragraph" w:customStyle="1" w:styleId="af5">
    <w:name w:val="封面标准英文名称"/>
    <w:rsid w:val="001D04C8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6">
    <w:name w:val="封面标准文稿编辑信息"/>
    <w:rsid w:val="004D1614"/>
    <w:pPr>
      <w:spacing w:before="180" w:line="180" w:lineRule="exact"/>
      <w:jc w:val="center"/>
    </w:pPr>
    <w:rPr>
      <w:rFonts w:ascii="宋体"/>
      <w:sz w:val="21"/>
    </w:rPr>
  </w:style>
  <w:style w:type="character" w:customStyle="1" w:styleId="11">
    <w:name w:val="已访问的超链接1"/>
    <w:uiPriority w:val="99"/>
    <w:rsid w:val="00D72C39"/>
    <w:rPr>
      <w:color w:val="800080"/>
      <w:u w:val="single"/>
    </w:rPr>
  </w:style>
  <w:style w:type="paragraph" w:styleId="af7">
    <w:name w:val="List Paragraph"/>
    <w:basedOn w:val="a"/>
    <w:uiPriority w:val="34"/>
    <w:qFormat/>
    <w:rsid w:val="00AA2C8B"/>
    <w:pPr>
      <w:ind w:firstLineChars="200" w:firstLine="420"/>
    </w:pPr>
  </w:style>
  <w:style w:type="paragraph" w:styleId="af8">
    <w:name w:val="Subtitle"/>
    <w:basedOn w:val="a"/>
    <w:next w:val="a"/>
    <w:link w:val="Char2"/>
    <w:qFormat/>
    <w:rsid w:val="003E3F9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f8"/>
    <w:rsid w:val="003E3F92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05477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opdicttext22">
    <w:name w:val="op_dict_text22"/>
    <w:basedOn w:val="a0"/>
    <w:rsid w:val="009D3156"/>
  </w:style>
  <w:style w:type="table" w:styleId="af9">
    <w:name w:val="Table Grid"/>
    <w:basedOn w:val="a1"/>
    <w:rsid w:val="006C0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F13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semiHidden/>
    <w:rsid w:val="00F13BB9"/>
    <w:rPr>
      <w:rFonts w:ascii="Courier New" w:hAnsi="Courier New" w:cs="Courier New"/>
      <w:kern w:val="2"/>
    </w:rPr>
  </w:style>
  <w:style w:type="character" w:customStyle="1" w:styleId="HTMLChar">
    <w:name w:val="HTML 预设格式 Char"/>
    <w:link w:val="HTML0"/>
    <w:uiPriority w:val="99"/>
    <w:rsid w:val="00F13BB9"/>
    <w:rPr>
      <w:rFonts w:ascii="宋体" w:hAnsi="宋体" w:cs="宋体"/>
      <w:sz w:val="24"/>
      <w:szCs w:val="24"/>
    </w:rPr>
  </w:style>
  <w:style w:type="paragraph" w:styleId="afa">
    <w:name w:val="footnote text"/>
    <w:basedOn w:val="a"/>
    <w:link w:val="Char3"/>
    <w:semiHidden/>
    <w:unhideWhenUsed/>
    <w:rsid w:val="00CC4840"/>
    <w:pPr>
      <w:snapToGrid w:val="0"/>
      <w:jc w:val="left"/>
    </w:pPr>
    <w:rPr>
      <w:szCs w:val="18"/>
    </w:rPr>
  </w:style>
  <w:style w:type="character" w:customStyle="1" w:styleId="Char3">
    <w:name w:val="脚注文本 Char"/>
    <w:basedOn w:val="a0"/>
    <w:link w:val="afa"/>
    <w:semiHidden/>
    <w:rsid w:val="00CC4840"/>
    <w:rPr>
      <w:kern w:val="2"/>
      <w:sz w:val="18"/>
      <w:szCs w:val="18"/>
    </w:rPr>
  </w:style>
  <w:style w:type="character" w:styleId="afb">
    <w:name w:val="footnote reference"/>
    <w:basedOn w:val="a0"/>
    <w:semiHidden/>
    <w:unhideWhenUsed/>
    <w:rsid w:val="00CC48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uyanli\&#31243;&#24207;&#25991;&#20214;\EC-CX0210-2005%20&#35774;&#35745;&#36807;&#31243;&#25511;&#21046;&#31243;&#24207;v1.1\QM-MA-046&#12298;&#36136;&#37327;&#20307;&#31995;&#25991;&#20214;&#27169;&#26495;&#12299;v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BECB1-1344-496F-8AFB-E3C3A9BD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QM-MA-046《质量体系文件模板》v1.0.dot</Template>
  <TotalTime>183</TotalTime>
  <Pages>4</Pages>
  <Words>361</Words>
  <Characters>2059</Characters>
  <Application>Microsoft Office Word</Application>
  <DocSecurity>0</DocSecurity>
  <Lines>17</Lines>
  <Paragraphs>4</Paragraphs>
  <ScaleCrop>false</ScaleCrop>
  <Manager>审核者</Manager>
  <Company>HT</Company>
  <LinksUpToDate>false</LinksUpToDate>
  <CharactersWithSpaces>2416</CharactersWithSpaces>
  <SharedDoc>false</SharedDoc>
  <HLinks>
    <vt:vector size="84" baseType="variant"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_Toc405810987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_Toc405810986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_Toc405810985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_Toc405810984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_Toc405810983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_Toc405810982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_Toc405810981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_Toc405810980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_Toc405810979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_Toc405810978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_Toc405810977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_Toc405810976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_Toc405810975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_Toc405810974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江浩明</dc:creator>
  <cp:lastModifiedBy>ZhangYan</cp:lastModifiedBy>
  <cp:revision>22</cp:revision>
  <cp:lastPrinted>2017-05-31T12:59:00Z</cp:lastPrinted>
  <dcterms:created xsi:type="dcterms:W3CDTF">2018-02-02T08:52:00Z</dcterms:created>
  <dcterms:modified xsi:type="dcterms:W3CDTF">2018-04-18T10:05:00Z</dcterms:modified>
</cp:coreProperties>
</file>